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91669410" w:displacedByCustomXml="next"/>
    <w:bookmarkStart w:id="1" w:name="_Toc292724114" w:displacedByCustomXml="next"/>
    <w:bookmarkStart w:id="2" w:name="_Toc292808273" w:displacedByCustomXml="next"/>
    <w:bookmarkStart w:id="3" w:name="_Toc292997063" w:displacedByCustomXml="next"/>
    <w:bookmarkStart w:id="4" w:name="_Toc292998456" w:displacedByCustomXml="next"/>
    <w:bookmarkStart w:id="5" w:name="_Toc292999360" w:displacedByCustomXml="next"/>
    <w:bookmarkStart w:id="6" w:name="_Toc294460918" w:displacedByCustomXml="next"/>
    <w:bookmarkStart w:id="7" w:name="_Toc294556122" w:displacedByCustomXml="next"/>
    <w:bookmarkStart w:id="8" w:name="_Toc315167570" w:displacedByCustomXml="next"/>
    <w:sdt>
      <w:sdtPr>
        <w:id w:val="292105184"/>
        <w:docPartObj>
          <w:docPartGallery w:val="Cover Pages"/>
          <w:docPartUnique/>
        </w:docPartObj>
      </w:sdtPr>
      <w:sdtContent>
        <w:p w14:paraId="1E823E00" w14:textId="77777777" w:rsidR="00B80C25" w:rsidRDefault="00B80C25">
          <w:r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7456" behindDoc="1" locked="1" layoutInCell="1" allowOverlap="1" wp14:anchorId="69E102E3" wp14:editId="7838B333">
                    <wp:simplePos x="0" y="0"/>
                    <wp:positionH relativeFrom="page">
                      <wp:posOffset>714375</wp:posOffset>
                    </wp:positionH>
                    <wp:positionV relativeFrom="page">
                      <wp:posOffset>2257425</wp:posOffset>
                    </wp:positionV>
                    <wp:extent cx="6505575" cy="0"/>
                    <wp:effectExtent l="0" t="0" r="9525" b="19050"/>
                    <wp:wrapNone/>
                    <wp:docPr id="22" name="Gerade Verbindung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505575" cy="0"/>
                            </a:xfrm>
                            <a:prstGeom prst="line">
                              <a:avLst/>
                            </a:pr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AB65EF0" id="Gerade Verbindung 2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25pt,177.75pt" to="568.5pt,17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" strokeweight=".7pt">
                    <w10:wrap anchorx="page" anchory="page"/>
                    <w10:anchorlock/>
                  </v:line>
                </w:pict>
              </mc:Fallback>
            </mc:AlternateContent>
          </w:r>
        </w:p>
        <w:p w14:paraId="05913CA0" w14:textId="77777777" w:rsidR="00B80C25" w:rsidRDefault="001A3EDB">
          <w:r>
            <w:rPr>
              <w:noProof/>
              <w:lang w:val="de-DE"/>
            </w:rPr>
            <w:drawing>
              <wp:anchor distT="0" distB="0" distL="114300" distR="114300" simplePos="0" relativeHeight="251671552" behindDoc="0" locked="0" layoutInCell="1" allowOverlap="1" wp14:anchorId="323FAB95" wp14:editId="4FA636F0">
                <wp:simplePos x="0" y="0"/>
                <wp:positionH relativeFrom="column">
                  <wp:posOffset>5179060</wp:posOffset>
                </wp:positionH>
                <wp:positionV relativeFrom="paragraph">
                  <wp:posOffset>155575</wp:posOffset>
                </wp:positionV>
                <wp:extent cx="1142365" cy="790575"/>
                <wp:effectExtent l="0" t="0" r="635" b="9525"/>
                <wp:wrapNone/>
                <wp:docPr id="30" name="Grafik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k_HintergrundWeiss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236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967DCA" wp14:editId="466477BD">
                    <wp:simplePos x="0" y="0"/>
                    <wp:positionH relativeFrom="column">
                      <wp:posOffset>-278765</wp:posOffset>
                    </wp:positionH>
                    <wp:positionV relativeFrom="paragraph">
                      <wp:posOffset>3175</wp:posOffset>
                    </wp:positionV>
                    <wp:extent cx="6886575" cy="942975"/>
                    <wp:effectExtent l="0" t="0" r="9525" b="9525"/>
                    <wp:wrapNone/>
                    <wp:docPr id="17" name="Textfeld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86575" cy="942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480627" w14:textId="77777777" w:rsidR="0046260E" w:rsidRPr="00AD08A9" w:rsidRDefault="0046260E" w:rsidP="00B80C25">
                                <w:pPr>
                                  <w:spacing w:before="240"/>
                                  <w:jc w:val="left"/>
                                  <w:rPr>
                                    <w:rFonts w:ascii="Calibri" w:hAnsi="Calibri" w:cs="Calibri"/>
                                    <w:sz w:val="56"/>
                                    <w:szCs w:val="5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sz w:val="56"/>
                                    <w:szCs w:val="56"/>
                                  </w:rPr>
                                  <w:t>Technische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sz w:val="56"/>
                                    <w:szCs w:val="56"/>
                                  </w:rPr>
                                  <w:t>Dokumentation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967DC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7" o:spid="_x0000_s1026" type="#_x0000_t202" style="position:absolute;left:0;text-align:left;margin-left:-21.95pt;margin-top:.25pt;width:542.25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" stroked="f">
                    <v:textbox>
                      <w:txbxContent>
                        <w:p w14:paraId="2F480627" w14:textId="77777777" w:rsidR="0046260E" w:rsidRPr="00AD08A9" w:rsidRDefault="0046260E" w:rsidP="00B80C25">
                          <w:pPr>
                            <w:spacing w:before="240"/>
                            <w:jc w:val="left"/>
                            <w:rPr>
                              <w:rFonts w:ascii="Calibri" w:hAnsi="Calibri" w:cs="Calibri"/>
                              <w:sz w:val="56"/>
                              <w:szCs w:val="56"/>
                            </w:rPr>
                          </w:pPr>
                          <w:proofErr w:type="spellStart"/>
                          <w:r>
                            <w:rPr>
                              <w:rFonts w:ascii="Calibri" w:hAnsi="Calibri" w:cs="Calibri"/>
                              <w:sz w:val="56"/>
                              <w:szCs w:val="56"/>
                            </w:rPr>
                            <w:t>Technische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sz w:val="56"/>
                              <w:szCs w:val="5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sz w:val="56"/>
                              <w:szCs w:val="56"/>
                            </w:rPr>
                            <w:t>Dokumentation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B80C25">
            <w:rPr>
              <w:noProof/>
              <w:lang w:val="de-DE"/>
            </w:rPr>
            <w:drawing>
              <wp:anchor distT="0" distB="0" distL="114300" distR="114300" simplePos="0" relativeHeight="251664384" behindDoc="0" locked="1" layoutInCell="1" allowOverlap="1" wp14:anchorId="175260D5" wp14:editId="4E5996AE">
                <wp:simplePos x="0" y="0"/>
                <wp:positionH relativeFrom="page">
                  <wp:posOffset>5467350</wp:posOffset>
                </wp:positionH>
                <wp:positionV relativeFrom="page">
                  <wp:posOffset>4319905</wp:posOffset>
                </wp:positionV>
                <wp:extent cx="1981200" cy="790575"/>
                <wp:effectExtent l="0" t="0" r="0" b="9525"/>
                <wp:wrapNone/>
                <wp:docPr id="19" name="Grafik 19" descr="Beschreibung: tud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0" descr="Beschreibung: tud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80C25"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1" allowOverlap="1" wp14:anchorId="5DF6801A" wp14:editId="549D5F0E">
                    <wp:simplePos x="0" y="0"/>
                    <wp:positionH relativeFrom="page">
                      <wp:posOffset>723900</wp:posOffset>
                    </wp:positionH>
                    <wp:positionV relativeFrom="page">
                      <wp:posOffset>666750</wp:posOffset>
                    </wp:positionV>
                    <wp:extent cx="6510655" cy="144145"/>
                    <wp:effectExtent l="0" t="0" r="4445" b="8255"/>
                    <wp:wrapNone/>
                    <wp:docPr id="16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10655" cy="144145"/>
                            </a:xfrm>
                            <a:prstGeom prst="rect">
                              <a:avLst/>
                            </a:prstGeom>
                            <a:solidFill>
                              <a:srgbClr val="9C1C2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681D737" id="Rechteck 16" o:spid="_x0000_s1026" style="position:absolute;margin-left:57pt;margin-top:52.5pt;width:512.65pt;height:11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" fillcolor="#9c1c26" stroked="f">
                    <w10:wrap anchorx="page" anchory="page"/>
                    <w10:anchorlock/>
                  </v:rect>
                </w:pict>
              </mc:Fallback>
            </mc:AlternateContent>
          </w:r>
          <w:r w:rsidR="00B80C25"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1" allowOverlap="1" wp14:anchorId="34546E5C" wp14:editId="261A83D5">
                    <wp:simplePos x="0" y="0"/>
                    <wp:positionH relativeFrom="page">
                      <wp:posOffset>723900</wp:posOffset>
                    </wp:positionH>
                    <wp:positionV relativeFrom="page">
                      <wp:posOffset>857250</wp:posOffset>
                    </wp:positionV>
                    <wp:extent cx="6510655" cy="0"/>
                    <wp:effectExtent l="0" t="0" r="23495" b="19050"/>
                    <wp:wrapNone/>
                    <wp:docPr id="15" name="Gerade Verbindung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510655" cy="0"/>
                            </a:xfrm>
                            <a:prstGeom prst="line">
                              <a:avLst/>
                            </a:prstGeom>
                            <a:noFill/>
                            <a:ln w="152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0CE3DBE" id="Gerade Verbindung 1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67.5pt" to="569.65pt,6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" strokeweight="1.2pt">
                    <w10:wrap anchorx="page" anchory="page"/>
                    <w10:anchorlock/>
                  </v:line>
                </w:pict>
              </mc:Fallback>
            </mc:AlternateContent>
          </w:r>
        </w:p>
        <w:p w14:paraId="2FCF8990" w14:textId="77777777" w:rsidR="00C27ED4" w:rsidRDefault="00BB6992" w:rsidP="00C27ED4">
          <w:pPr>
            <w:spacing w:line="240" w:lineRule="auto"/>
            <w:jc w:val="left"/>
          </w:pPr>
          <w:r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24055FF" wp14:editId="59300CC0">
                    <wp:simplePos x="0" y="0"/>
                    <wp:positionH relativeFrom="column">
                      <wp:posOffset>4564380</wp:posOffset>
                    </wp:positionH>
                    <wp:positionV relativeFrom="paragraph">
                      <wp:posOffset>3892550</wp:posOffset>
                    </wp:positionV>
                    <wp:extent cx="1802130" cy="676275"/>
                    <wp:effectExtent l="0" t="0" r="7620" b="9525"/>
                    <wp:wrapNone/>
                    <wp:docPr id="21" name="Textfeld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2130" cy="676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842955" w14:textId="77777777" w:rsidR="0046260E" w:rsidRPr="001F5826" w:rsidRDefault="0046260E" w:rsidP="00C27ED4">
                                <w:pPr>
                                  <w:jc w:val="right"/>
                                  <w:rPr>
                                    <w:rFonts w:ascii="Calibri" w:hAnsi="Calibri" w:cs="Calibri"/>
                                  </w:rPr>
                                </w:pPr>
                                <w:proofErr w:type="spellStart"/>
                                <w:r w:rsidRPr="001F5826">
                                  <w:rPr>
                                    <w:rFonts w:ascii="Calibri" w:hAnsi="Calibri" w:cs="Calibri"/>
                                  </w:rPr>
                                  <w:t>Fachbereich</w:t>
                                </w:r>
                                <w:proofErr w:type="spellEnd"/>
                                <w:r w:rsidRPr="001F5826">
                                  <w:rPr>
                                    <w:rFonts w:ascii="Calibri" w:hAnsi="Calibri" w:cs="Calibri"/>
                                  </w:rPr>
                                  <w:t xml:space="preserve"> </w:t>
                                </w:r>
                                <w:proofErr w:type="spellStart"/>
                                <w:r w:rsidRPr="001F5826">
                                  <w:rPr>
                                    <w:rFonts w:ascii="Calibri" w:hAnsi="Calibri" w:cs="Calibri"/>
                                  </w:rPr>
                                  <w:t>Informatik</w:t>
                                </w:r>
                                <w:proofErr w:type="spellEnd"/>
                              </w:p>
                              <w:p w14:paraId="5E3294E4" w14:textId="77777777" w:rsidR="0046260E" w:rsidRPr="001F5826" w:rsidRDefault="0046260E" w:rsidP="00C27ED4">
                                <w:pPr>
                                  <w:jc w:val="right"/>
                                  <w:rPr>
                                    <w:rFonts w:ascii="Calibri" w:hAnsi="Calibri" w:cs="Calibri"/>
                                  </w:rPr>
                                </w:pPr>
                                <w:proofErr w:type="spellStart"/>
                                <w:r w:rsidRPr="001F5826">
                                  <w:rPr>
                                    <w:rFonts w:ascii="Calibri" w:hAnsi="Calibri" w:cs="Calibri"/>
                                  </w:rPr>
                                  <w:t>Telekooperation</w:t>
                                </w:r>
                                <w:proofErr w:type="spellEnd"/>
                              </w:p>
                              <w:p w14:paraId="5586E823" w14:textId="77777777" w:rsidR="0046260E" w:rsidRPr="001F5826" w:rsidRDefault="0046260E" w:rsidP="00C27ED4">
                                <w:pPr>
                                  <w:jc w:val="right"/>
                                  <w:rPr>
                                    <w:rFonts w:ascii="Calibri" w:hAnsi="Calibri" w:cs="Calibri"/>
                                  </w:rPr>
                                </w:pPr>
                                <w:r w:rsidRPr="001F5826">
                                  <w:rPr>
                                    <w:rFonts w:ascii="Calibri" w:hAnsi="Calibri" w:cs="Calibri"/>
                                  </w:rPr>
                                  <w:t>Prof. Dr.</w:t>
                                </w:r>
                                <w:r w:rsidRPr="009B61EE">
                                  <w:rPr>
                                    <w:noProof/>
                                  </w:rPr>
                                  <w:t xml:space="preserve"> </w:t>
                                </w:r>
                                <w:r w:rsidRPr="001F5826">
                                  <w:rPr>
                                    <w:rFonts w:ascii="Calibri" w:hAnsi="Calibri" w:cs="Calibri"/>
                                  </w:rPr>
                                  <w:t xml:space="preserve">Max </w:t>
                                </w:r>
                                <w:proofErr w:type="spellStart"/>
                                <w:r w:rsidRPr="001F5826">
                                  <w:rPr>
                                    <w:rFonts w:ascii="Calibri" w:hAnsi="Calibri" w:cs="Calibri"/>
                                  </w:rPr>
                                  <w:t>Mühlhäuser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4055FF" id="Textfeld 21" o:spid="_x0000_s1027" type="#_x0000_t202" style="position:absolute;margin-left:359.4pt;margin-top:306.5pt;width:141.9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" stroked="f">
                    <v:textbox>
                      <w:txbxContent>
                        <w:p w14:paraId="79842955" w14:textId="77777777" w:rsidR="0046260E" w:rsidRPr="001F5826" w:rsidRDefault="0046260E" w:rsidP="00C27ED4">
                          <w:pPr>
                            <w:jc w:val="right"/>
                            <w:rPr>
                              <w:rFonts w:ascii="Calibri" w:hAnsi="Calibri" w:cs="Calibri"/>
                            </w:rPr>
                          </w:pPr>
                          <w:proofErr w:type="spellStart"/>
                          <w:r w:rsidRPr="001F5826">
                            <w:rPr>
                              <w:rFonts w:ascii="Calibri" w:hAnsi="Calibri" w:cs="Calibri"/>
                            </w:rPr>
                            <w:t>Fachbereich</w:t>
                          </w:r>
                          <w:proofErr w:type="spellEnd"/>
                          <w:r w:rsidRPr="001F5826">
                            <w:rPr>
                              <w:rFonts w:ascii="Calibri" w:hAnsi="Calibri" w:cs="Calibri"/>
                            </w:rPr>
                            <w:t xml:space="preserve"> </w:t>
                          </w:r>
                          <w:proofErr w:type="spellStart"/>
                          <w:r w:rsidRPr="001F5826">
                            <w:rPr>
                              <w:rFonts w:ascii="Calibri" w:hAnsi="Calibri" w:cs="Calibri"/>
                            </w:rPr>
                            <w:t>Informatik</w:t>
                          </w:r>
                          <w:proofErr w:type="spellEnd"/>
                        </w:p>
                        <w:p w14:paraId="5E3294E4" w14:textId="77777777" w:rsidR="0046260E" w:rsidRPr="001F5826" w:rsidRDefault="0046260E" w:rsidP="00C27ED4">
                          <w:pPr>
                            <w:jc w:val="right"/>
                            <w:rPr>
                              <w:rFonts w:ascii="Calibri" w:hAnsi="Calibri" w:cs="Calibri"/>
                            </w:rPr>
                          </w:pPr>
                          <w:proofErr w:type="spellStart"/>
                          <w:r w:rsidRPr="001F5826">
                            <w:rPr>
                              <w:rFonts w:ascii="Calibri" w:hAnsi="Calibri" w:cs="Calibri"/>
                            </w:rPr>
                            <w:t>Telekooperation</w:t>
                          </w:r>
                          <w:proofErr w:type="spellEnd"/>
                        </w:p>
                        <w:p w14:paraId="5586E823" w14:textId="77777777" w:rsidR="0046260E" w:rsidRPr="001F5826" w:rsidRDefault="0046260E" w:rsidP="00C27ED4">
                          <w:pPr>
                            <w:jc w:val="right"/>
                            <w:rPr>
                              <w:rFonts w:ascii="Calibri" w:hAnsi="Calibri" w:cs="Calibri"/>
                            </w:rPr>
                          </w:pPr>
                          <w:r w:rsidRPr="001F5826">
                            <w:rPr>
                              <w:rFonts w:ascii="Calibri" w:hAnsi="Calibri" w:cs="Calibri"/>
                            </w:rPr>
                            <w:t>Prof. Dr.</w:t>
                          </w:r>
                          <w:r w:rsidRPr="009B61EE">
                            <w:rPr>
                              <w:noProof/>
                            </w:rPr>
                            <w:t xml:space="preserve"> </w:t>
                          </w:r>
                          <w:r w:rsidRPr="001F5826">
                            <w:rPr>
                              <w:rFonts w:ascii="Calibri" w:hAnsi="Calibri" w:cs="Calibri"/>
                            </w:rPr>
                            <w:t xml:space="preserve">Max </w:t>
                          </w:r>
                          <w:proofErr w:type="spellStart"/>
                          <w:r w:rsidRPr="001F5826">
                            <w:rPr>
                              <w:rFonts w:ascii="Calibri" w:hAnsi="Calibri" w:cs="Calibri"/>
                            </w:rPr>
                            <w:t>Mühlhäuser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0B4AA9"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365F7EB" wp14:editId="19E4C7DE">
                    <wp:simplePos x="0" y="0"/>
                    <wp:positionH relativeFrom="column">
                      <wp:posOffset>-214630</wp:posOffset>
                    </wp:positionH>
                    <wp:positionV relativeFrom="paragraph">
                      <wp:posOffset>2130425</wp:posOffset>
                    </wp:positionV>
                    <wp:extent cx="6534150" cy="6524625"/>
                    <wp:effectExtent l="0" t="0" r="0" b="9525"/>
                    <wp:wrapNone/>
                    <wp:docPr id="18" name="Rechteck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4150" cy="6524625"/>
                            </a:xfrm>
                            <a:prstGeom prst="rect">
                              <a:avLst/>
                            </a:prstGeom>
                            <a:solidFill>
                              <a:srgbClr val="9C1C2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E91436" w14:textId="77777777" w:rsidR="0046260E" w:rsidRDefault="0046260E" w:rsidP="00B80C2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365F7EB" id="Rechteck 18" o:spid="_x0000_s1028" style="position:absolute;margin-left:-16.9pt;margin-top:167.75pt;width:514.5pt;height:51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" fillcolor="#9c1c26" stroked="f">
                    <v:textbox>
                      <w:txbxContent>
                        <w:p w14:paraId="78E91436" w14:textId="77777777" w:rsidR="0046260E" w:rsidRDefault="0046260E" w:rsidP="00B80C25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1A3EDB"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8D44CC9" wp14:editId="0392C39E">
                    <wp:simplePos x="0" y="0"/>
                    <wp:positionH relativeFrom="column">
                      <wp:posOffset>-278765</wp:posOffset>
                    </wp:positionH>
                    <wp:positionV relativeFrom="paragraph">
                      <wp:posOffset>1016000</wp:posOffset>
                    </wp:positionV>
                    <wp:extent cx="6743700" cy="1028700"/>
                    <wp:effectExtent l="0" t="0" r="0" b="0"/>
                    <wp:wrapNone/>
                    <wp:docPr id="20" name="Textfeld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43700" cy="1028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DC4649" w14:textId="77777777" w:rsidR="0046260E" w:rsidRPr="009B61EE" w:rsidRDefault="0046260E">
                                <w:pP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Telekooperation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 xml:space="preserve"> Internet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Praktikum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 xml:space="preserve"> –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Technische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Dokumentation</w:t>
                                </w:r>
                                <w:proofErr w:type="spellEnd"/>
                              </w:p>
                              <w:p w14:paraId="1D811405" w14:textId="77777777" w:rsidR="0046260E" w:rsidRDefault="0046260E" w:rsidP="00B80C25">
                                <w:pPr>
                                  <w:spacing w:line="276" w:lineRule="auto"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>Duc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>, Johannes, Thomas</w:t>
                                </w:r>
                              </w:p>
                              <w:p w14:paraId="7BE9D1D1" w14:textId="77777777" w:rsidR="0046260E" w:rsidRDefault="0046260E" w:rsidP="00B80C25">
                                <w:pPr>
                                  <w:spacing w:line="276" w:lineRule="auto"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>Betreuer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 xml:space="preserve">: Dr. Christian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>Meurisch</w:t>
                                </w:r>
                                <w:proofErr w:type="spellEnd"/>
                              </w:p>
                              <w:p w14:paraId="542327A3" w14:textId="77777777" w:rsidR="0046260E" w:rsidRPr="00AD08A9" w:rsidRDefault="0046260E" w:rsidP="00B80C25">
                                <w:pPr>
                                  <w:spacing w:line="276" w:lineRule="auto"/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 xml:space="preserve">Darmstadt,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sz w:val="28"/>
                                    <w:szCs w:val="28"/>
                                  </w:rPr>
                                  <w:t>Abgabedatum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44CC9" id="Textfeld 20" o:spid="_x0000_s1029" type="#_x0000_t202" style="position:absolute;margin-left:-21.95pt;margin-top:80pt;width:531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" stroked="f">
                    <v:textbox>
                      <w:txbxContent>
                        <w:p w14:paraId="00DC4649" w14:textId="77777777" w:rsidR="0046260E" w:rsidRPr="009B61EE" w:rsidRDefault="0046260E">
                          <w:pP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  <w:t>Telekooperation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  <w:t xml:space="preserve"> Internet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  <w:t>Praktikum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  <w:t>Technische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b/>
                              <w:i/>
                              <w:sz w:val="28"/>
                              <w:szCs w:val="28"/>
                            </w:rPr>
                            <w:t>Dokumentation</w:t>
                          </w:r>
                          <w:proofErr w:type="spellEnd"/>
                        </w:p>
                        <w:p w14:paraId="1D811405" w14:textId="77777777" w:rsidR="0046260E" w:rsidRDefault="0046260E" w:rsidP="00B80C25">
                          <w:pPr>
                            <w:spacing w:line="276" w:lineRule="auto"/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>Duc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>, Johannes, Thomas</w:t>
                          </w:r>
                        </w:p>
                        <w:p w14:paraId="7BE9D1D1" w14:textId="77777777" w:rsidR="0046260E" w:rsidRDefault="0046260E" w:rsidP="00B80C25">
                          <w:pPr>
                            <w:spacing w:line="276" w:lineRule="auto"/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>Betreuer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 xml:space="preserve">: Dr. Christian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>Meurisch</w:t>
                          </w:r>
                          <w:proofErr w:type="spellEnd"/>
                        </w:p>
                        <w:p w14:paraId="542327A3" w14:textId="77777777" w:rsidR="0046260E" w:rsidRPr="00AD08A9" w:rsidRDefault="0046260E" w:rsidP="00B80C25">
                          <w:pPr>
                            <w:spacing w:line="276" w:lineRule="auto"/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 xml:space="preserve">Darmstadt,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sz w:val="28"/>
                              <w:szCs w:val="28"/>
                            </w:rPr>
                            <w:t>Abgabedatum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B80C25">
            <w:br w:type="page"/>
          </w:r>
        </w:p>
      </w:sdtContent>
    </w:sdt>
    <w:p w14:paraId="47DD1F12" w14:textId="77777777" w:rsidR="009B61EE" w:rsidRDefault="00230D56" w:rsidP="00397E40">
      <w:pPr>
        <w:pStyle w:val="Titel"/>
      </w:pPr>
      <w:proofErr w:type="spellStart"/>
      <w:r>
        <w:lastRenderedPageBreak/>
        <w:t>Inhalt</w:t>
      </w:r>
      <w:proofErr w:type="spellEnd"/>
    </w:p>
    <w:p w14:paraId="0D4026B2" w14:textId="77777777" w:rsidR="004225B0" w:rsidRDefault="00435F71">
      <w:pPr>
        <w:pStyle w:val="Verzeichnis1"/>
        <w:tabs>
          <w:tab w:val="left" w:pos="440"/>
          <w:tab w:val="right" w:leader="dot" w:pos="9287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de-DE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"1-3" \h \z \u </w:instrText>
      </w:r>
      <w:r>
        <w:rPr>
          <w:bCs w:val="0"/>
          <w:caps w:val="0"/>
        </w:rPr>
        <w:fldChar w:fldCharType="separate"/>
      </w:r>
      <w:hyperlink w:anchor="_Toc460834560" w:history="1">
        <w:r w:rsidR="004225B0" w:rsidRPr="004E631B">
          <w:rPr>
            <w:rStyle w:val="Link"/>
            <w:noProof/>
          </w:rPr>
          <w:t>1.</w:t>
        </w:r>
        <w:r w:rsidR="004225B0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de-DE"/>
          </w:rPr>
          <w:tab/>
        </w:r>
        <w:r w:rsidR="004225B0" w:rsidRPr="004E631B">
          <w:rPr>
            <w:rStyle w:val="Link"/>
            <w:noProof/>
          </w:rPr>
          <w:t>Introduction</w:t>
        </w:r>
        <w:r w:rsidR="004225B0">
          <w:rPr>
            <w:noProof/>
            <w:webHidden/>
          </w:rPr>
          <w:tab/>
        </w:r>
        <w:r w:rsidR="004225B0">
          <w:rPr>
            <w:noProof/>
            <w:webHidden/>
          </w:rPr>
          <w:fldChar w:fldCharType="begin"/>
        </w:r>
        <w:r w:rsidR="004225B0">
          <w:rPr>
            <w:noProof/>
            <w:webHidden/>
          </w:rPr>
          <w:instrText xml:space="preserve"> PAGEREF _Toc460834560 \h </w:instrText>
        </w:r>
        <w:r w:rsidR="004225B0">
          <w:rPr>
            <w:noProof/>
            <w:webHidden/>
          </w:rPr>
        </w:r>
        <w:r w:rsidR="004225B0">
          <w:rPr>
            <w:noProof/>
            <w:webHidden/>
          </w:rPr>
          <w:fldChar w:fldCharType="separate"/>
        </w:r>
        <w:r w:rsidR="004225B0">
          <w:rPr>
            <w:noProof/>
            <w:webHidden/>
          </w:rPr>
          <w:t>3</w:t>
        </w:r>
        <w:r w:rsidR="004225B0">
          <w:rPr>
            <w:noProof/>
            <w:webHidden/>
          </w:rPr>
          <w:fldChar w:fldCharType="end"/>
        </w:r>
      </w:hyperlink>
    </w:p>
    <w:p w14:paraId="7119345B" w14:textId="77777777" w:rsidR="004225B0" w:rsidRDefault="004225B0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834561" w:history="1">
        <w:r w:rsidRPr="004E631B">
          <w:rPr>
            <w:rStyle w:val="Link"/>
            <w:noProof/>
          </w:rPr>
          <w:t>1.1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4E631B">
          <w:rPr>
            <w:rStyle w:val="Link"/>
            <w:noProof/>
          </w:rPr>
          <w:t>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FA8203" w14:textId="77777777" w:rsidR="004225B0" w:rsidRDefault="004225B0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834562" w:history="1">
        <w:r w:rsidRPr="004E631B">
          <w:rPr>
            <w:rStyle w:val="Link"/>
            <w:noProof/>
          </w:rPr>
          <w:t>1.2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4E631B">
          <w:rPr>
            <w:rStyle w:val="Link"/>
            <w:noProof/>
          </w:rPr>
          <w:t>Development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5AB024" w14:textId="77777777" w:rsidR="004225B0" w:rsidRDefault="004225B0">
      <w:pPr>
        <w:pStyle w:val="Verzeichnis1"/>
        <w:tabs>
          <w:tab w:val="left" w:pos="440"/>
          <w:tab w:val="right" w:leader="dot" w:pos="9287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de-DE"/>
        </w:rPr>
      </w:pPr>
      <w:hyperlink w:anchor="_Toc460834563" w:history="1">
        <w:r w:rsidRPr="004E631B">
          <w:rPr>
            <w:rStyle w:val="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de-DE"/>
          </w:rPr>
          <w:tab/>
        </w:r>
        <w:r w:rsidRPr="004E631B">
          <w:rPr>
            <w:rStyle w:val="Link"/>
            <w:noProof/>
          </w:rPr>
          <w:t>General technical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242315" w14:textId="77777777" w:rsidR="004225B0" w:rsidRDefault="004225B0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834564" w:history="1">
        <w:r w:rsidRPr="004E631B">
          <w:rPr>
            <w:rStyle w:val="Link"/>
            <w:noProof/>
          </w:rPr>
          <w:t>2.1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4E631B">
          <w:rPr>
            <w:rStyle w:val="Link"/>
            <w:noProof/>
          </w:rPr>
          <w:t>Client/app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62937A" w14:textId="77777777" w:rsidR="004225B0" w:rsidRDefault="004225B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34565" w:history="1">
        <w:r w:rsidRPr="004E631B">
          <w:rPr>
            <w:rStyle w:val="Link"/>
            <w:noProof/>
          </w:rPr>
          <w:t>2.1.1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4E631B">
          <w:rPr>
            <w:rStyle w:val="Link"/>
            <w:noProof/>
          </w:rPr>
          <w:t>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C087A9" w14:textId="77777777" w:rsidR="004225B0" w:rsidRDefault="004225B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34566" w:history="1">
        <w:r w:rsidRPr="004E631B">
          <w:rPr>
            <w:rStyle w:val="Link"/>
            <w:noProof/>
          </w:rPr>
          <w:t>2.1.2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4E631B">
          <w:rPr>
            <w:rStyle w:val="Link"/>
            <w:noProof/>
          </w:rPr>
          <w:t>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21499E" w14:textId="77777777" w:rsidR="004225B0" w:rsidRDefault="004225B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34567" w:history="1">
        <w:r w:rsidRPr="004E631B">
          <w:rPr>
            <w:rStyle w:val="Link"/>
            <w:noProof/>
          </w:rPr>
          <w:t>2.1.3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4E631B">
          <w:rPr>
            <w:rStyle w:val="Link"/>
            <w:noProof/>
          </w:rPr>
          <w:t>Charts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12098A" w14:textId="77777777" w:rsidR="004225B0" w:rsidRDefault="004225B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34568" w:history="1">
        <w:r w:rsidRPr="004E631B">
          <w:rPr>
            <w:rStyle w:val="Link"/>
            <w:noProof/>
          </w:rPr>
          <w:t>2.1.4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4E631B">
          <w:rPr>
            <w:rStyle w:val="Link"/>
            <w:noProof/>
          </w:rPr>
          <w:t>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04D67D" w14:textId="77777777" w:rsidR="004225B0" w:rsidRDefault="004225B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34569" w:history="1">
        <w:r w:rsidRPr="004E631B">
          <w:rPr>
            <w:rStyle w:val="Link"/>
            <w:noProof/>
          </w:rPr>
          <w:t>2.1.5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4E631B">
          <w:rPr>
            <w:rStyle w:val="Link"/>
            <w:noProof/>
          </w:rPr>
          <w:t>Reviews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A54DB4" w14:textId="77777777" w:rsidR="004225B0" w:rsidRDefault="004225B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34570" w:history="1">
        <w:r w:rsidRPr="004E631B">
          <w:rPr>
            <w:rStyle w:val="Link"/>
            <w:noProof/>
          </w:rPr>
          <w:t>2.1.6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4E631B">
          <w:rPr>
            <w:rStyle w:val="Link"/>
            <w:noProof/>
          </w:rPr>
          <w:t>Submissions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A2D97E" w14:textId="77777777" w:rsidR="004225B0" w:rsidRDefault="004225B0">
      <w:pPr>
        <w:pStyle w:val="Verzeichnis1"/>
        <w:tabs>
          <w:tab w:val="left" w:pos="440"/>
          <w:tab w:val="right" w:leader="dot" w:pos="9287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de-DE"/>
        </w:rPr>
      </w:pPr>
      <w:hyperlink w:anchor="_Toc460834571" w:history="1">
        <w:r w:rsidRPr="004E631B">
          <w:rPr>
            <w:rStyle w:val="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val="de-DE"/>
          </w:rPr>
          <w:tab/>
        </w:r>
        <w:r w:rsidRPr="004E631B">
          <w:rPr>
            <w:rStyle w:val="Link"/>
            <w:noProof/>
          </w:rPr>
          <w:t>User Guide -  Conference-Platform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7E8E37" w14:textId="77777777" w:rsidR="004225B0" w:rsidRDefault="004225B0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834572" w:history="1">
        <w:r w:rsidRPr="004E631B">
          <w:rPr>
            <w:rStyle w:val="Link"/>
            <w:noProof/>
          </w:rPr>
          <w:t>3.1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4E631B">
          <w:rPr>
            <w:rStyle w:val="Link"/>
            <w:noProof/>
          </w:rPr>
          <w:t>General functionalities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22ACD8" w14:textId="77777777" w:rsidR="004225B0" w:rsidRDefault="004225B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34573" w:history="1">
        <w:r w:rsidRPr="004E631B">
          <w:rPr>
            <w:rStyle w:val="Link"/>
            <w:noProof/>
          </w:rPr>
          <w:t>3.1.1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4E631B">
          <w:rPr>
            <w:rStyle w:val="Link"/>
            <w:noProof/>
          </w:rPr>
          <w:t>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4DC4A5" w14:textId="77777777" w:rsidR="004225B0" w:rsidRDefault="004225B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34574" w:history="1">
        <w:r w:rsidRPr="004E631B">
          <w:rPr>
            <w:rStyle w:val="Link"/>
            <w:noProof/>
          </w:rPr>
          <w:t>3.1.2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4E631B">
          <w:rPr>
            <w:rStyle w:val="Link"/>
            <w:noProof/>
          </w:rPr>
          <w:t>Log-in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7DB040" w14:textId="77777777" w:rsidR="004225B0" w:rsidRDefault="004225B0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834575" w:history="1">
        <w:r w:rsidRPr="004E631B">
          <w:rPr>
            <w:rStyle w:val="Link"/>
            <w:noProof/>
          </w:rPr>
          <w:t>3.2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4E631B">
          <w:rPr>
            <w:rStyle w:val="Link"/>
            <w:noProof/>
          </w:rPr>
          <w:t>Author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DF7DF0" w14:textId="77777777" w:rsidR="004225B0" w:rsidRDefault="004225B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34576" w:history="1">
        <w:r w:rsidRPr="004E631B">
          <w:rPr>
            <w:rStyle w:val="Link"/>
            <w:noProof/>
          </w:rPr>
          <w:t>3.2.1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4E631B">
          <w:rPr>
            <w:rStyle w:val="Link"/>
            <w:noProof/>
          </w:rPr>
          <w:t>Create submission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EF2F3C" w14:textId="77777777" w:rsidR="004225B0" w:rsidRDefault="004225B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34577" w:history="1">
        <w:r w:rsidRPr="004E631B">
          <w:rPr>
            <w:rStyle w:val="Link"/>
            <w:noProof/>
          </w:rPr>
          <w:t>3.2.2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4E631B">
          <w:rPr>
            <w:rStyle w:val="Link"/>
            <w:noProof/>
          </w:rPr>
          <w:t>Access submission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F402D6" w14:textId="77777777" w:rsidR="004225B0" w:rsidRDefault="004225B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34578" w:history="1">
        <w:r w:rsidRPr="004E631B">
          <w:rPr>
            <w:rStyle w:val="Link"/>
            <w:noProof/>
          </w:rPr>
          <w:t>3.2.3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4E631B">
          <w:rPr>
            <w:rStyle w:val="Link"/>
            <w:noProof/>
          </w:rPr>
          <w:t>Submission manipulation – CRUD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1DB744" w14:textId="77777777" w:rsidR="004225B0" w:rsidRDefault="004225B0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834579" w:history="1">
        <w:r w:rsidRPr="004E631B">
          <w:rPr>
            <w:rStyle w:val="Link"/>
            <w:noProof/>
          </w:rPr>
          <w:t>3.3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4E631B">
          <w:rPr>
            <w:rStyle w:val="Link"/>
            <w:noProof/>
          </w:rPr>
          <w:t>Reviewer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0C785B" w14:textId="77777777" w:rsidR="004225B0" w:rsidRDefault="004225B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34580" w:history="1">
        <w:r w:rsidRPr="004E631B">
          <w:rPr>
            <w:rStyle w:val="Link"/>
            <w:noProof/>
          </w:rPr>
          <w:t>3.3.1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4E631B">
          <w:rPr>
            <w:rStyle w:val="Link"/>
            <w:noProof/>
          </w:rPr>
          <w:t>Access assigned submissions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720DED" w14:textId="77777777" w:rsidR="004225B0" w:rsidRDefault="004225B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34581" w:history="1">
        <w:r w:rsidRPr="004E631B">
          <w:rPr>
            <w:rStyle w:val="Link"/>
            <w:noProof/>
          </w:rPr>
          <w:t>3.3.2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4E631B">
          <w:rPr>
            <w:rStyle w:val="Link"/>
            <w:noProof/>
          </w:rPr>
          <w:t>Make a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8D3940" w14:textId="77777777" w:rsidR="004225B0" w:rsidRDefault="004225B0">
      <w:pPr>
        <w:pStyle w:val="Verzeichnis2"/>
        <w:tabs>
          <w:tab w:val="left" w:pos="880"/>
          <w:tab w:val="right" w:leader="dot" w:pos="9287"/>
        </w:tabs>
        <w:rPr>
          <w:rFonts w:eastAsiaTheme="minorEastAsia" w:cstheme="minorBidi"/>
          <w:smallCaps w:val="0"/>
          <w:noProof/>
          <w:szCs w:val="24"/>
          <w:lang w:val="de-DE"/>
        </w:rPr>
      </w:pPr>
      <w:hyperlink w:anchor="_Toc460834582" w:history="1">
        <w:r w:rsidRPr="004E631B">
          <w:rPr>
            <w:rStyle w:val="Link"/>
            <w:noProof/>
          </w:rPr>
          <w:t>3.4</w:t>
        </w:r>
        <w:r>
          <w:rPr>
            <w:rFonts w:eastAsiaTheme="minorEastAsia" w:cstheme="minorBidi"/>
            <w:smallCaps w:val="0"/>
            <w:noProof/>
            <w:szCs w:val="24"/>
            <w:lang w:val="de-DE"/>
          </w:rPr>
          <w:tab/>
        </w:r>
        <w:r w:rsidRPr="004E631B">
          <w:rPr>
            <w:rStyle w:val="Link"/>
            <w:noProof/>
          </w:rPr>
          <w:t>Chair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DA4BB4" w14:textId="77777777" w:rsidR="004225B0" w:rsidRDefault="004225B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34583" w:history="1">
        <w:r w:rsidRPr="004E631B">
          <w:rPr>
            <w:rStyle w:val="Link"/>
            <w:noProof/>
          </w:rPr>
          <w:t>3.4.1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4E631B">
          <w:rPr>
            <w:rStyle w:val="Link"/>
            <w:noProof/>
          </w:rPr>
          <w:t>Access all submissions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97112F" w14:textId="77777777" w:rsidR="004225B0" w:rsidRDefault="004225B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34584" w:history="1">
        <w:r w:rsidRPr="004E631B">
          <w:rPr>
            <w:rStyle w:val="Link"/>
            <w:noProof/>
          </w:rPr>
          <w:t>3.4.2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4E631B">
          <w:rPr>
            <w:rStyle w:val="Link"/>
            <w:noProof/>
          </w:rPr>
          <w:t>Information retrieval: Authors, reviewers, reviews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7AF4EA" w14:textId="77777777" w:rsidR="004225B0" w:rsidRDefault="004225B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34585" w:history="1">
        <w:r w:rsidRPr="004E631B">
          <w:rPr>
            <w:rStyle w:val="Link"/>
            <w:noProof/>
          </w:rPr>
          <w:t>3.4.3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4E631B">
          <w:rPr>
            <w:rStyle w:val="Link"/>
            <w:noProof/>
          </w:rPr>
          <w:t>Submission to reviewer 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12A1BB" w14:textId="77777777" w:rsidR="004225B0" w:rsidRDefault="004225B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34586" w:history="1">
        <w:r w:rsidRPr="004E631B">
          <w:rPr>
            <w:rStyle w:val="Link"/>
            <w:noProof/>
          </w:rPr>
          <w:t>3.4.4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4E631B">
          <w:rPr>
            <w:rStyle w:val="Link"/>
            <w:noProof/>
          </w:rPr>
          <w:t>Schedule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D34BFE" w14:textId="77777777" w:rsidR="004225B0" w:rsidRDefault="004225B0">
      <w:pPr>
        <w:pStyle w:val="Verzeichnis3"/>
        <w:tabs>
          <w:tab w:val="left" w:pos="1100"/>
          <w:tab w:val="right" w:leader="dot" w:pos="9287"/>
        </w:tabs>
        <w:rPr>
          <w:rFonts w:eastAsiaTheme="minorEastAsia" w:cstheme="minorBidi"/>
          <w:i w:val="0"/>
          <w:iCs w:val="0"/>
          <w:noProof/>
          <w:sz w:val="24"/>
          <w:szCs w:val="24"/>
          <w:lang w:val="de-DE"/>
        </w:rPr>
      </w:pPr>
      <w:hyperlink w:anchor="_Toc460834587" w:history="1">
        <w:r w:rsidRPr="004E631B">
          <w:rPr>
            <w:rStyle w:val="Link"/>
            <w:noProof/>
          </w:rPr>
          <w:t>3.4.5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val="de-DE"/>
          </w:rPr>
          <w:tab/>
        </w:r>
        <w:r w:rsidRPr="004E631B">
          <w:rPr>
            <w:rStyle w:val="Link"/>
            <w:noProof/>
          </w:rPr>
          <w:t>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_Toc460834587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A6A4CA" w14:textId="77777777" w:rsidR="001E712F" w:rsidRPr="001E712F" w:rsidRDefault="00435F71" w:rsidP="00C27ED4">
      <w:pPr>
        <w:pStyle w:val="Titel"/>
        <w:rPr>
          <w:rFonts w:cstheme="minorHAnsi"/>
          <w:bCs/>
          <w:caps/>
          <w:sz w:val="20"/>
        </w:rPr>
      </w:pPr>
      <w:r>
        <w:rPr>
          <w:rFonts w:cstheme="minorHAnsi"/>
          <w:bCs/>
          <w:caps/>
          <w:sz w:val="20"/>
        </w:rPr>
        <w:fldChar w:fldCharType="end"/>
      </w:r>
    </w:p>
    <w:p w14:paraId="4E0C8285" w14:textId="77777777" w:rsidR="00C27ED4" w:rsidRPr="00C27ED4" w:rsidRDefault="002B3CC3" w:rsidP="009B61EE">
      <w:pPr>
        <w:pStyle w:val="berschrift1"/>
      </w:pPr>
      <w:bookmarkStart w:id="9" w:name="_Toc460834560"/>
      <w:r>
        <w:lastRenderedPageBreak/>
        <w:t>Introduction</w:t>
      </w:r>
      <w:bookmarkEnd w:id="9"/>
    </w:p>
    <w:p w14:paraId="50F7F771" w14:textId="77777777" w:rsidR="00C27ED4" w:rsidRDefault="008B17C3" w:rsidP="00C27ED4">
      <w:pPr>
        <w:rPr>
          <w:szCs w:val="22"/>
        </w:rPr>
      </w:pPr>
      <w:proofErr w:type="gramStart"/>
      <w:r w:rsidRPr="003423D0">
        <w:rPr>
          <w:szCs w:val="22"/>
        </w:rPr>
        <w:t>The  „</w:t>
      </w:r>
      <w:proofErr w:type="gramEnd"/>
      <w:r w:rsidRPr="003423D0">
        <w:rPr>
          <w:szCs w:val="22"/>
        </w:rPr>
        <w:t xml:space="preserve">Team Uniform“-project is an implementation of a conference platform. In order to plan the contributions of a </w:t>
      </w:r>
      <w:proofErr w:type="spellStart"/>
      <w:r w:rsidRPr="003423D0">
        <w:rPr>
          <w:szCs w:val="22"/>
        </w:rPr>
        <w:t>conference</w:t>
      </w:r>
      <w:proofErr w:type="gramStart"/>
      <w:r w:rsidRPr="003423D0">
        <w:rPr>
          <w:szCs w:val="22"/>
        </w:rPr>
        <w:t>,”Team</w:t>
      </w:r>
      <w:proofErr w:type="spellEnd"/>
      <w:proofErr w:type="gramEnd"/>
      <w:r w:rsidRPr="003423D0">
        <w:rPr>
          <w:szCs w:val="22"/>
        </w:rPr>
        <w:t xml:space="preserve"> Uniform” prov</w:t>
      </w:r>
      <w:r w:rsidR="003423D0">
        <w:rPr>
          <w:szCs w:val="22"/>
        </w:rPr>
        <w:t xml:space="preserve">ides several functionalities to </w:t>
      </w:r>
      <w:r w:rsidR="003423D0" w:rsidRPr="003423D0">
        <w:rPr>
          <w:szCs w:val="22"/>
        </w:rPr>
        <w:t>submit, review and assess research papers.</w:t>
      </w:r>
    </w:p>
    <w:p w14:paraId="53DC93B3" w14:textId="77777777" w:rsidR="003F4755" w:rsidRPr="000357FF" w:rsidRDefault="00E11180" w:rsidP="000357FF">
      <w:pPr>
        <w:rPr>
          <w:szCs w:val="22"/>
        </w:rPr>
      </w:pPr>
      <w:r>
        <w:rPr>
          <w:szCs w:val="22"/>
        </w:rPr>
        <w:t xml:space="preserve">It is based on yeoman, a scaffolding tool that utilizes modern technical web-technologies like </w:t>
      </w:r>
      <w:proofErr w:type="spellStart"/>
      <w:r>
        <w:rPr>
          <w:szCs w:val="22"/>
        </w:rPr>
        <w:t>angularJS</w:t>
      </w:r>
      <w:proofErr w:type="spellEnd"/>
      <w:r>
        <w:rPr>
          <w:szCs w:val="22"/>
        </w:rPr>
        <w:t xml:space="preserve"> or </w:t>
      </w:r>
      <w:proofErr w:type="spellStart"/>
      <w:r>
        <w:rPr>
          <w:szCs w:val="22"/>
        </w:rPr>
        <w:t>nodeJS</w:t>
      </w:r>
      <w:proofErr w:type="spellEnd"/>
      <w:r>
        <w:rPr>
          <w:szCs w:val="22"/>
        </w:rPr>
        <w:t xml:space="preserve">. Requirements and functionalities were implemented according to the specifications of </w:t>
      </w:r>
      <w:proofErr w:type="gramStart"/>
      <w:r>
        <w:rPr>
          <w:szCs w:val="22"/>
        </w:rPr>
        <w:t>the  TK</w:t>
      </w:r>
      <w:proofErr w:type="gramEnd"/>
      <w:r>
        <w:rPr>
          <w:szCs w:val="22"/>
        </w:rPr>
        <w:t xml:space="preserve">3 department from the </w:t>
      </w:r>
      <w:r w:rsidR="002056C3">
        <w:rPr>
          <w:szCs w:val="22"/>
        </w:rPr>
        <w:t>Technical University Darmstadt.</w:t>
      </w:r>
    </w:p>
    <w:p w14:paraId="501B1836" w14:textId="77777777" w:rsidR="003F4755" w:rsidRDefault="000357FF" w:rsidP="000357FF">
      <w:pPr>
        <w:pStyle w:val="berschrift2"/>
      </w:pPr>
      <w:bookmarkStart w:id="10" w:name="_Toc460834561"/>
      <w:r>
        <w:t>Stack</w:t>
      </w:r>
      <w:bookmarkEnd w:id="10"/>
    </w:p>
    <w:p w14:paraId="1143F182" w14:textId="54E5A194" w:rsidR="00BA42A8" w:rsidRDefault="00BA42A8" w:rsidP="00BA42A8">
      <w:r>
        <w:t>Our team used the yeoman ge</w:t>
      </w:r>
      <w:r w:rsidR="00704997">
        <w:t>nerator to initially set</w:t>
      </w:r>
      <w:r>
        <w:t xml:space="preserve"> up </w:t>
      </w:r>
      <w:r w:rsidR="00704997">
        <w:t xml:space="preserve">an </w:t>
      </w:r>
      <w:r>
        <w:t xml:space="preserve">environment and having a starting point for development. At the first step the team worked on the backend using Node.js as primary technology. As database we used the latest version of </w:t>
      </w:r>
      <w:proofErr w:type="spellStart"/>
      <w:r>
        <w:t>postgresql</w:t>
      </w:r>
      <w:proofErr w:type="spellEnd"/>
      <w:r>
        <w:t>, an open source object-relational database system that is very popular and works well among different operating systems (</w:t>
      </w:r>
      <w:proofErr w:type="spellStart"/>
      <w:r>
        <w:t>quelle</w:t>
      </w:r>
      <w:proofErr w:type="spellEnd"/>
      <w:r>
        <w:t>: postgresql.org).</w:t>
      </w:r>
    </w:p>
    <w:p w14:paraId="4B02E3F6" w14:textId="3F184CDF" w:rsidR="00F8326D" w:rsidRDefault="00F8326D" w:rsidP="00BA42A8">
      <w:r>
        <w:t xml:space="preserve">The </w:t>
      </w:r>
      <w:r w:rsidR="0094484C">
        <w:t>frontend is served by Angula.js which allows dynamic views on our platform.</w:t>
      </w:r>
    </w:p>
    <w:p w14:paraId="2249DB02" w14:textId="7166105B" w:rsidR="0094484C" w:rsidRDefault="00DD26E8" w:rsidP="00BA42A8">
      <w:r>
        <w:t>Finally,</w:t>
      </w:r>
      <w:r w:rsidR="0094484C">
        <w:t xml:space="preserve"> we used bootstrap as CSS framework.</w:t>
      </w:r>
    </w:p>
    <w:p w14:paraId="269EA458" w14:textId="13631570" w:rsidR="000357FF" w:rsidRDefault="007D74E4" w:rsidP="007D74E4">
      <w:pPr>
        <w:pStyle w:val="berschrift2"/>
      </w:pPr>
      <w:bookmarkStart w:id="11" w:name="_Toc460834562"/>
      <w:r>
        <w:t>Development Process</w:t>
      </w:r>
      <w:bookmarkEnd w:id="11"/>
    </w:p>
    <w:p w14:paraId="22AAF419" w14:textId="697C4A4D" w:rsidR="007D74E4" w:rsidRDefault="007D74E4" w:rsidP="007D74E4">
      <w:r>
        <w:t>In an initial meeting the team decide</w:t>
      </w:r>
      <w:r w:rsidR="000F4C35">
        <w:t>d on following five</w:t>
      </w:r>
      <w:r>
        <w:t xml:space="preserve"> process steps for the development and implementation of “Team Uniform”</w:t>
      </w:r>
    </w:p>
    <w:p w14:paraId="37CFA020" w14:textId="30E547CC" w:rsidR="007D74E4" w:rsidRDefault="00704997" w:rsidP="00704997">
      <w:pPr>
        <w:pStyle w:val="Listenabsatz"/>
        <w:numPr>
          <w:ilvl w:val="0"/>
          <w:numId w:val="17"/>
        </w:numPr>
      </w:pPr>
      <w:r>
        <w:t>Setting up the technical stack with Yeoman, developing a relational data-scheme and determination of API-specifications.</w:t>
      </w:r>
    </w:p>
    <w:p w14:paraId="30D9DC4D" w14:textId="550F3677" w:rsidR="00704997" w:rsidRDefault="00704997" w:rsidP="00704997">
      <w:pPr>
        <w:pStyle w:val="Listenabsatz"/>
        <w:numPr>
          <w:ilvl w:val="0"/>
          <w:numId w:val="17"/>
        </w:numPr>
      </w:pPr>
      <w:r>
        <w:t>Setting up a rights-management-logic based on binary variables and creating CRUD-functionalities for review- and submission-objects,</w:t>
      </w:r>
    </w:p>
    <w:p w14:paraId="67001E12" w14:textId="45C2EDDD" w:rsidR="00704997" w:rsidRDefault="000F4C35" w:rsidP="00704997">
      <w:pPr>
        <w:pStyle w:val="Listenabsatz"/>
        <w:numPr>
          <w:ilvl w:val="0"/>
          <w:numId w:val="17"/>
        </w:numPr>
      </w:pPr>
      <w:r>
        <w:t>Creating views to enable CRUD-functionalities on frontend for reviews and submissions</w:t>
      </w:r>
    </w:p>
    <w:p w14:paraId="61F9352E" w14:textId="5E8A3BDE" w:rsidR="000F4C35" w:rsidRDefault="000F4C35" w:rsidP="00704997">
      <w:pPr>
        <w:pStyle w:val="Listenabsatz"/>
        <w:numPr>
          <w:ilvl w:val="0"/>
          <w:numId w:val="17"/>
        </w:numPr>
      </w:pPr>
      <w:r>
        <w:t>Developing features on frontend- and backend-side for role chair.</w:t>
      </w:r>
    </w:p>
    <w:p w14:paraId="51C058C1" w14:textId="3298436B" w:rsidR="007D74E4" w:rsidRDefault="000F4C35" w:rsidP="000F4C35">
      <w:pPr>
        <w:pStyle w:val="Listenabsatz"/>
        <w:numPr>
          <w:ilvl w:val="0"/>
          <w:numId w:val="17"/>
        </w:numPr>
      </w:pPr>
      <w:r>
        <w:t>Finalization of the project and realization of several bonus-features.</w:t>
      </w:r>
    </w:p>
    <w:p w14:paraId="60C0BDEE" w14:textId="165F349E" w:rsidR="00E20FD0" w:rsidRPr="007D74E4" w:rsidRDefault="005C6574" w:rsidP="00E20FD0">
      <w:pPr>
        <w:pStyle w:val="Listenabsatz"/>
      </w:pPr>
      <w:r w:rsidRPr="005C6574">
        <w:rPr>
          <w:noProof/>
          <w:lang w:val="de-DE"/>
        </w:rPr>
        <w:drawing>
          <wp:anchor distT="0" distB="0" distL="114300" distR="114300" simplePos="0" relativeHeight="251672576" behindDoc="0" locked="0" layoutInCell="1" allowOverlap="1" wp14:anchorId="3B2A495A" wp14:editId="6C8E3ADE">
            <wp:simplePos x="0" y="0"/>
            <wp:positionH relativeFrom="column">
              <wp:posOffset>36195</wp:posOffset>
            </wp:positionH>
            <wp:positionV relativeFrom="paragraph">
              <wp:posOffset>478155</wp:posOffset>
            </wp:positionV>
            <wp:extent cx="5903595" cy="1064260"/>
            <wp:effectExtent l="0" t="0" r="0" b="2540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38A1A" w14:textId="77777777" w:rsidR="003F4755" w:rsidRDefault="001E712F" w:rsidP="001E712F">
      <w:pPr>
        <w:pStyle w:val="berschrift1"/>
      </w:pPr>
      <w:bookmarkStart w:id="12" w:name="_Toc460834563"/>
      <w:r>
        <w:lastRenderedPageBreak/>
        <w:t>General technical setting</w:t>
      </w:r>
      <w:bookmarkEnd w:id="12"/>
    </w:p>
    <w:p w14:paraId="1BA5E1E3" w14:textId="77777777" w:rsidR="00EB3113" w:rsidRDefault="00EB3113" w:rsidP="00EB3113">
      <w:r>
        <w:t>The general folder-structure of “Team Uniform” looks like this:</w:t>
      </w:r>
    </w:p>
    <w:p w14:paraId="45D77E28" w14:textId="77777777" w:rsidR="00EB3113" w:rsidRDefault="00EB3113" w:rsidP="00EB3113">
      <w:pPr>
        <w:rPr>
          <w:lang w:val="de-DE"/>
        </w:rPr>
      </w:pPr>
      <w:r w:rsidRPr="00EB3113">
        <w:rPr>
          <w:lang w:val="de-DE"/>
        </w:rPr>
        <w:t>├───</w:t>
      </w:r>
      <w:r w:rsidR="00EB7D04">
        <w:rPr>
          <w:lang w:val="de-DE"/>
        </w:rPr>
        <w:t xml:space="preserve"> </w:t>
      </w:r>
      <w:r>
        <w:rPr>
          <w:lang w:val="de-DE"/>
        </w:rPr>
        <w:t>Team Uniform</w:t>
      </w:r>
    </w:p>
    <w:p w14:paraId="770FA350" w14:textId="77777777" w:rsidR="00EB3113" w:rsidRDefault="00EB7D04" w:rsidP="00EB3113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client</w:t>
      </w:r>
      <w:proofErr w:type="spellEnd"/>
    </w:p>
    <w:p w14:paraId="4B0C553F" w14:textId="77777777" w:rsidR="00EB7D04" w:rsidRDefault="00EB7D04" w:rsidP="00EB3113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e2e</w:t>
      </w:r>
    </w:p>
    <w:p w14:paraId="332F38D7" w14:textId="77777777" w:rsidR="00EB7D04" w:rsidRDefault="00EB7D04" w:rsidP="00EB3113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server</w:t>
      </w:r>
      <w:proofErr w:type="spellEnd"/>
    </w:p>
    <w:p w14:paraId="6F66FF22" w14:textId="621B7721" w:rsidR="004C3854" w:rsidRDefault="004C3854" w:rsidP="004C3854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node_modules</w:t>
      </w:r>
      <w:proofErr w:type="spellEnd"/>
    </w:p>
    <w:p w14:paraId="7A613C9B" w14:textId="4215A6C7" w:rsidR="004C3854" w:rsidRDefault="004C3854" w:rsidP="00EB3113">
      <w:pPr>
        <w:rPr>
          <w:lang w:val="de-DE"/>
        </w:rPr>
      </w:pPr>
      <w:r>
        <w:rPr>
          <w:lang w:val="de-DE"/>
        </w:rPr>
        <w:t>│   └─ app.sh</w:t>
      </w:r>
    </w:p>
    <w:p w14:paraId="593E321F" w14:textId="1DD2BE7D" w:rsidR="004C3854" w:rsidRDefault="004C3854" w:rsidP="00EB3113">
      <w:pPr>
        <w:rPr>
          <w:lang w:val="de-DE"/>
        </w:rPr>
      </w:pPr>
      <w:r>
        <w:rPr>
          <w:lang w:val="de-DE"/>
        </w:rPr>
        <w:t xml:space="preserve">│   └─ </w:t>
      </w:r>
      <w:proofErr w:type="spellStart"/>
      <w:proofErr w:type="gramStart"/>
      <w:r>
        <w:rPr>
          <w:lang w:val="de-DE"/>
        </w:rPr>
        <w:t>package.json</w:t>
      </w:r>
      <w:proofErr w:type="spellEnd"/>
      <w:proofErr w:type="gramEnd"/>
    </w:p>
    <w:p w14:paraId="3EE622D3" w14:textId="1825C9A6" w:rsidR="004C3854" w:rsidRDefault="004C3854" w:rsidP="00EB3113">
      <w:pPr>
        <w:rPr>
          <w:lang w:val="de-DE"/>
        </w:rPr>
      </w:pPr>
      <w:r>
        <w:rPr>
          <w:lang w:val="de-DE"/>
        </w:rPr>
        <w:t>│   └─ README.md</w:t>
      </w:r>
    </w:p>
    <w:p w14:paraId="35A4599C" w14:textId="05F99A3A" w:rsidR="00DD4868" w:rsidRDefault="004C3854" w:rsidP="00EB3113">
      <w:pPr>
        <w:rPr>
          <w:lang w:val="de-DE"/>
        </w:rPr>
      </w:pPr>
      <w:r>
        <w:rPr>
          <w:lang w:val="de-DE"/>
        </w:rPr>
        <w:t>│   └─ ...</w:t>
      </w:r>
    </w:p>
    <w:p w14:paraId="33BB39B8" w14:textId="77777777" w:rsidR="002056C3" w:rsidRDefault="00EB7D04" w:rsidP="002056C3">
      <w:pPr>
        <w:pStyle w:val="berschrift2"/>
      </w:pPr>
      <w:bookmarkStart w:id="13" w:name="_Toc460834564"/>
      <w:r>
        <w:t>Client/a</w:t>
      </w:r>
      <w:r w:rsidR="002056C3">
        <w:t>pp</w:t>
      </w:r>
      <w:bookmarkEnd w:id="13"/>
    </w:p>
    <w:p w14:paraId="0BE84696" w14:textId="77777777" w:rsidR="004C3854" w:rsidRDefault="004C3854" w:rsidP="00EB3113">
      <w:r>
        <w:t xml:space="preserve">Located in the client-folder is the app-directory, which contains frontend functionalities mainly utilizing Angular.js. </w:t>
      </w:r>
    </w:p>
    <w:p w14:paraId="3DD414DA" w14:textId="539E4B28" w:rsidR="004C3854" w:rsidRDefault="004C3854" w:rsidP="00EB3113">
      <w:pPr>
        <w:rPr>
          <w:lang w:val="de-DE"/>
        </w:rPr>
      </w:pPr>
      <w:r w:rsidRPr="00EB3113">
        <w:rPr>
          <w:lang w:val="de-DE"/>
        </w:rPr>
        <w:t>├───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client</w:t>
      </w:r>
      <w:proofErr w:type="spellEnd"/>
      <w:r w:rsidR="00B87F54">
        <w:rPr>
          <w:lang w:val="de-DE"/>
        </w:rPr>
        <w:t>/</w:t>
      </w:r>
    </w:p>
    <w:p w14:paraId="104BA6C5" w14:textId="58C9785E" w:rsidR="004C3854" w:rsidRDefault="004C3854" w:rsidP="004C3854">
      <w:pPr>
        <w:rPr>
          <w:lang w:val="de-DE"/>
        </w:rPr>
      </w:pPr>
      <w:r>
        <w:rPr>
          <w:lang w:val="de-DE"/>
        </w:rPr>
        <w:t xml:space="preserve">│   └─ </w:t>
      </w:r>
      <w:proofErr w:type="spellStart"/>
      <w:r>
        <w:rPr>
          <w:lang w:val="de-DE"/>
        </w:rPr>
        <w:t>app</w:t>
      </w:r>
      <w:proofErr w:type="spellEnd"/>
      <w:r w:rsidR="00CB5CB4">
        <w:rPr>
          <w:lang w:val="de-DE"/>
        </w:rPr>
        <w:t>/</w:t>
      </w:r>
    </w:p>
    <w:p w14:paraId="2B388C62" w14:textId="441B8FB5" w:rsidR="004C3854" w:rsidRDefault="004C3854" w:rsidP="004C3854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account</w:t>
      </w:r>
      <w:proofErr w:type="spellEnd"/>
      <w:r w:rsidR="00CB5CB4">
        <w:rPr>
          <w:lang w:val="de-DE"/>
        </w:rPr>
        <w:t>/</w:t>
      </w:r>
    </w:p>
    <w:p w14:paraId="2144FF69" w14:textId="7064D942" w:rsidR="004C3854" w:rsidRDefault="004C3854" w:rsidP="004C3854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admin</w:t>
      </w:r>
      <w:proofErr w:type="spellEnd"/>
      <w:r w:rsidR="00CB5CB4">
        <w:rPr>
          <w:lang w:val="de-DE"/>
        </w:rPr>
        <w:t>/</w:t>
      </w:r>
    </w:p>
    <w:p w14:paraId="37FD65B0" w14:textId="67EFB641" w:rsidR="004C3854" w:rsidRDefault="004C3854" w:rsidP="004C3854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charts</w:t>
      </w:r>
      <w:proofErr w:type="spellEnd"/>
      <w:r w:rsidR="00CB5CB4">
        <w:rPr>
          <w:lang w:val="de-DE"/>
        </w:rPr>
        <w:t>/</w:t>
      </w:r>
    </w:p>
    <w:p w14:paraId="7F8AA13C" w14:textId="722FD06C" w:rsidR="004C3854" w:rsidRDefault="004C3854" w:rsidP="004C3854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main</w:t>
      </w:r>
      <w:proofErr w:type="spellEnd"/>
      <w:r w:rsidR="00CB5CB4">
        <w:rPr>
          <w:lang w:val="de-DE"/>
        </w:rPr>
        <w:t>/</w:t>
      </w:r>
    </w:p>
    <w:p w14:paraId="4D6FD98A" w14:textId="2F5BC642" w:rsidR="004C3854" w:rsidRDefault="004C3854" w:rsidP="004C3854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reviews</w:t>
      </w:r>
      <w:proofErr w:type="spellEnd"/>
      <w:r w:rsidR="00CB5CB4">
        <w:rPr>
          <w:lang w:val="de-DE"/>
        </w:rPr>
        <w:t>/</w:t>
      </w:r>
    </w:p>
    <w:p w14:paraId="0C30D720" w14:textId="6ED191BD" w:rsidR="004C3854" w:rsidRDefault="004C3854" w:rsidP="00EB3113">
      <w:pPr>
        <w:rPr>
          <w:lang w:val="de-DE"/>
        </w:rPr>
      </w:pPr>
      <w:r w:rsidRPr="00EB3113">
        <w:rPr>
          <w:lang w:val="de-DE"/>
        </w:rPr>
        <w:t>│   └───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submissions</w:t>
      </w:r>
      <w:proofErr w:type="spellEnd"/>
      <w:r w:rsidR="00CB5CB4">
        <w:rPr>
          <w:lang w:val="de-DE"/>
        </w:rPr>
        <w:t>/</w:t>
      </w:r>
    </w:p>
    <w:p w14:paraId="32219737" w14:textId="77777777" w:rsidR="004C3854" w:rsidRPr="004C3854" w:rsidRDefault="004C3854" w:rsidP="00EB3113">
      <w:pPr>
        <w:rPr>
          <w:lang w:val="de-DE"/>
        </w:rPr>
      </w:pPr>
    </w:p>
    <w:p w14:paraId="30A21133" w14:textId="0873502D" w:rsidR="00EB3113" w:rsidRPr="00EB3113" w:rsidRDefault="004C3854" w:rsidP="00EB3113">
      <w:r>
        <w:t xml:space="preserve">We have ordered and named the subdirectories after their respective functionality necessary to provide a functional platform in order to manage conference papers and their reviews. </w:t>
      </w:r>
    </w:p>
    <w:p w14:paraId="1550AF6A" w14:textId="77777777" w:rsidR="002056C3" w:rsidRDefault="00EB3113" w:rsidP="002056C3">
      <w:pPr>
        <w:pStyle w:val="berschrift3"/>
      </w:pPr>
      <w:bookmarkStart w:id="14" w:name="_Toc460834565"/>
      <w:r>
        <w:t>A</w:t>
      </w:r>
      <w:r w:rsidR="002056C3">
        <w:t>ccount</w:t>
      </w:r>
      <w:bookmarkEnd w:id="14"/>
    </w:p>
    <w:p w14:paraId="38ACF8EF" w14:textId="22C0C81B" w:rsidR="00CB5CB4" w:rsidRDefault="00CB5CB4" w:rsidP="00CB5CB4">
      <w:pPr>
        <w:rPr>
          <w:lang w:val="de-DE"/>
        </w:rPr>
      </w:pPr>
      <w:r w:rsidRPr="00EB3113">
        <w:rPr>
          <w:lang w:val="de-DE"/>
        </w:rPr>
        <w:t>├───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account</w:t>
      </w:r>
      <w:proofErr w:type="spellEnd"/>
      <w:r>
        <w:rPr>
          <w:lang w:val="de-DE"/>
        </w:rPr>
        <w:t>/</w:t>
      </w:r>
    </w:p>
    <w:p w14:paraId="5ED6A943" w14:textId="1022E108" w:rsidR="00CB5CB4" w:rsidRDefault="00CB5CB4" w:rsidP="00CB5CB4">
      <w:pPr>
        <w:rPr>
          <w:lang w:val="de-DE"/>
        </w:rPr>
      </w:pPr>
      <w:r>
        <w:rPr>
          <w:lang w:val="de-DE"/>
        </w:rPr>
        <w:t xml:space="preserve">│   └─ </w:t>
      </w:r>
      <w:proofErr w:type="spellStart"/>
      <w:r>
        <w:rPr>
          <w:lang w:val="de-DE"/>
        </w:rPr>
        <w:t>login</w:t>
      </w:r>
      <w:proofErr w:type="spellEnd"/>
      <w:r>
        <w:rPr>
          <w:lang w:val="de-DE"/>
        </w:rPr>
        <w:t>/</w:t>
      </w:r>
    </w:p>
    <w:p w14:paraId="6C285145" w14:textId="251FAA0D" w:rsidR="00CB5CB4" w:rsidRDefault="00CB5CB4" w:rsidP="00CB5CB4">
      <w:pPr>
        <w:rPr>
          <w:lang w:val="de-DE"/>
        </w:rPr>
      </w:pPr>
      <w:r>
        <w:rPr>
          <w:lang w:val="de-DE"/>
        </w:rPr>
        <w:t xml:space="preserve">│   └─ </w:t>
      </w:r>
      <w:proofErr w:type="spellStart"/>
      <w:r>
        <w:rPr>
          <w:lang w:val="de-DE"/>
        </w:rPr>
        <w:t>settings</w:t>
      </w:r>
      <w:proofErr w:type="spellEnd"/>
      <w:r>
        <w:rPr>
          <w:lang w:val="de-DE"/>
        </w:rPr>
        <w:t>/</w:t>
      </w:r>
    </w:p>
    <w:p w14:paraId="583CD9B0" w14:textId="4ACB8CC3" w:rsidR="00CB5CB4" w:rsidRDefault="00CB5CB4" w:rsidP="00CB5CB4">
      <w:pPr>
        <w:rPr>
          <w:lang w:val="de-DE"/>
        </w:rPr>
      </w:pPr>
      <w:r>
        <w:rPr>
          <w:lang w:val="de-DE"/>
        </w:rPr>
        <w:t xml:space="preserve">│   └─ </w:t>
      </w:r>
      <w:proofErr w:type="spellStart"/>
      <w:r>
        <w:rPr>
          <w:lang w:val="de-DE"/>
        </w:rPr>
        <w:t>signup</w:t>
      </w:r>
      <w:proofErr w:type="spellEnd"/>
      <w:r>
        <w:rPr>
          <w:lang w:val="de-DE"/>
        </w:rPr>
        <w:t>/</w:t>
      </w:r>
    </w:p>
    <w:p w14:paraId="29D9C411" w14:textId="77777777" w:rsidR="00CB5CB4" w:rsidRDefault="00CB5CB4" w:rsidP="00CB5CB4">
      <w:pPr>
        <w:rPr>
          <w:lang w:val="de-DE"/>
        </w:rPr>
      </w:pPr>
    </w:p>
    <w:p w14:paraId="173C5887" w14:textId="2B5BA9B2" w:rsidR="00045022" w:rsidRDefault="00054A4D" w:rsidP="00054A4D">
      <w:r>
        <w:t xml:space="preserve">The directory account controls the process of registration and authentication. </w:t>
      </w:r>
      <w:r w:rsidR="00045022">
        <w:t xml:space="preserve">There is also an implementation to allow users to change their password. We created three controllers and views for these processes. The login-process consists of the controller login.controller.js and the view login.html. Signing up is realized by signup.controller.js and settings.html. Furthermore /settings provides functions to allow users to change their settings, e.g. change the password. This is achieved with settings.controller.js and settings.html. </w:t>
      </w:r>
      <w:r w:rsidR="004F5BAF">
        <w:t>Finally,</w:t>
      </w:r>
      <w:r w:rsidR="00045022">
        <w:t xml:space="preserve"> account.js provides the routing logic.</w:t>
      </w:r>
    </w:p>
    <w:p w14:paraId="2DC7862E" w14:textId="77777777" w:rsidR="00F60D10" w:rsidRPr="00054A4D" w:rsidRDefault="00F60D10" w:rsidP="00054A4D"/>
    <w:p w14:paraId="53662264" w14:textId="6D110293" w:rsidR="002056C3" w:rsidRDefault="00F60D10" w:rsidP="002056C3">
      <w:pPr>
        <w:pStyle w:val="berschrift3"/>
      </w:pPr>
      <w:bookmarkStart w:id="15" w:name="_Toc460834566"/>
      <w:r>
        <w:t>A</w:t>
      </w:r>
      <w:r w:rsidR="002056C3">
        <w:t>dmin</w:t>
      </w:r>
      <w:bookmarkEnd w:id="15"/>
    </w:p>
    <w:p w14:paraId="2EBDDE90" w14:textId="1FFC07B7" w:rsidR="00CB5CB4" w:rsidRDefault="00CB5CB4" w:rsidP="00CB5CB4">
      <w:pPr>
        <w:rPr>
          <w:lang w:val="de-DE"/>
        </w:rPr>
      </w:pPr>
      <w:r w:rsidRPr="00EB3113">
        <w:rPr>
          <w:lang w:val="de-DE"/>
        </w:rPr>
        <w:t>├───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admin</w:t>
      </w:r>
      <w:proofErr w:type="spellEnd"/>
      <w:r>
        <w:rPr>
          <w:lang w:val="de-DE"/>
        </w:rPr>
        <w:t>/</w:t>
      </w:r>
    </w:p>
    <w:p w14:paraId="7DE3FF16" w14:textId="27B340CE" w:rsidR="00CB5CB4" w:rsidRDefault="00CB5CB4" w:rsidP="00CB5CB4">
      <w:pPr>
        <w:rPr>
          <w:lang w:val="de-DE"/>
        </w:rPr>
      </w:pPr>
      <w:r>
        <w:rPr>
          <w:lang w:val="de-DE"/>
        </w:rPr>
        <w:t>│   └─ admin.controller.js</w:t>
      </w:r>
    </w:p>
    <w:p w14:paraId="3B9B7988" w14:textId="2B68B3AB" w:rsidR="00CB5CB4" w:rsidRDefault="00CB5CB4" w:rsidP="00CB5CB4">
      <w:pPr>
        <w:rPr>
          <w:lang w:val="de-DE"/>
        </w:rPr>
      </w:pPr>
      <w:r>
        <w:rPr>
          <w:lang w:val="de-DE"/>
        </w:rPr>
        <w:t>│   └─ admin.html</w:t>
      </w:r>
    </w:p>
    <w:p w14:paraId="414912F2" w14:textId="4EC01A9C" w:rsidR="00CB5CB4" w:rsidRDefault="00CB5CB4" w:rsidP="00CB5CB4">
      <w:pPr>
        <w:rPr>
          <w:lang w:val="de-DE"/>
        </w:rPr>
      </w:pPr>
      <w:r>
        <w:rPr>
          <w:lang w:val="de-DE"/>
        </w:rPr>
        <w:t xml:space="preserve">│   └─ </w:t>
      </w:r>
      <w:proofErr w:type="spellStart"/>
      <w:proofErr w:type="gramStart"/>
      <w:r>
        <w:rPr>
          <w:lang w:val="de-DE"/>
        </w:rPr>
        <w:t>admin.scss</w:t>
      </w:r>
      <w:proofErr w:type="spellEnd"/>
      <w:proofErr w:type="gramEnd"/>
    </w:p>
    <w:p w14:paraId="1A948507" w14:textId="568092A7" w:rsidR="00CB5CB4" w:rsidRDefault="00CB5CB4" w:rsidP="00CB5CB4">
      <w:pPr>
        <w:rPr>
          <w:lang w:val="de-DE"/>
        </w:rPr>
      </w:pPr>
      <w:r>
        <w:rPr>
          <w:lang w:val="de-DE"/>
        </w:rPr>
        <w:t>│   └─ admin.router.js</w:t>
      </w:r>
    </w:p>
    <w:p w14:paraId="66228CCD" w14:textId="5B32D6A8" w:rsidR="00CB5CB4" w:rsidRPr="00CB5CB4" w:rsidRDefault="00CB5CB4" w:rsidP="00CB5CB4">
      <w:pPr>
        <w:rPr>
          <w:lang w:val="de-DE"/>
        </w:rPr>
      </w:pPr>
      <w:r>
        <w:rPr>
          <w:lang w:val="de-DE"/>
        </w:rPr>
        <w:t>│   └─ admin.module.js</w:t>
      </w:r>
    </w:p>
    <w:p w14:paraId="7C6C18BA" w14:textId="07B6310F" w:rsidR="00F60D10" w:rsidRDefault="00F60D10" w:rsidP="00F60D10">
      <w:r>
        <w:lastRenderedPageBreak/>
        <w:t>In the admin directory we have implemented the functionalities of the chair-role. He is allowed to see all registered users on the</w:t>
      </w:r>
      <w:r w:rsidR="0063570F">
        <w:t xml:space="preserve"> platform. Also deletion of users in that list is possible.</w:t>
      </w:r>
    </w:p>
    <w:p w14:paraId="496D788A" w14:textId="6F326EAA" w:rsidR="0063570F" w:rsidRDefault="0063570F" w:rsidP="00F60D10">
      <w:r>
        <w:t xml:space="preserve">Functionalities are provided by admin.controller.js. Please be aware that some parts of this view </w:t>
      </w:r>
      <w:r w:rsidR="00232BC1">
        <w:t xml:space="preserve">are changed by </w:t>
      </w:r>
      <w:proofErr w:type="spellStart"/>
      <w:proofErr w:type="gramStart"/>
      <w:r w:rsidR="00232BC1">
        <w:t>admin.scss</w:t>
      </w:r>
      <w:proofErr w:type="spellEnd"/>
      <w:proofErr w:type="gramEnd"/>
      <w:r w:rsidR="00232BC1">
        <w:t>, e.g. the trash-icon or the font-style.</w:t>
      </w:r>
      <w:r>
        <w:t xml:space="preserve"> </w:t>
      </w:r>
    </w:p>
    <w:p w14:paraId="458FDCFB" w14:textId="77777777" w:rsidR="0078201E" w:rsidRPr="00F60D10" w:rsidRDefault="0078201E" w:rsidP="00F60D10"/>
    <w:p w14:paraId="10423642" w14:textId="746FFF79" w:rsidR="002056C3" w:rsidRDefault="007628B5" w:rsidP="002056C3">
      <w:pPr>
        <w:pStyle w:val="berschrift3"/>
      </w:pPr>
      <w:bookmarkStart w:id="16" w:name="_Toc460834567"/>
      <w:r>
        <w:t>C</w:t>
      </w:r>
      <w:r w:rsidR="002056C3">
        <w:t>harts</w:t>
      </w:r>
      <w:bookmarkEnd w:id="16"/>
    </w:p>
    <w:p w14:paraId="7879CECF" w14:textId="0284CF2D" w:rsidR="00CB5CB4" w:rsidRDefault="00CB5CB4" w:rsidP="00CB5CB4">
      <w:pPr>
        <w:rPr>
          <w:lang w:val="de-DE"/>
        </w:rPr>
      </w:pPr>
      <w:r w:rsidRPr="00EB3113">
        <w:rPr>
          <w:lang w:val="de-DE"/>
        </w:rPr>
        <w:t>├───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charts</w:t>
      </w:r>
      <w:proofErr w:type="spellEnd"/>
      <w:r>
        <w:rPr>
          <w:lang w:val="de-DE"/>
        </w:rPr>
        <w:t>/</w:t>
      </w:r>
    </w:p>
    <w:p w14:paraId="73FFDC00" w14:textId="4A2D9A92" w:rsidR="00CB5CB4" w:rsidRDefault="00CB5CB4" w:rsidP="00CB5CB4">
      <w:pPr>
        <w:rPr>
          <w:lang w:val="de-DE"/>
        </w:rPr>
      </w:pPr>
      <w:r>
        <w:rPr>
          <w:lang w:val="de-DE"/>
        </w:rPr>
        <w:t>│   └─ charts.controller.js</w:t>
      </w:r>
    </w:p>
    <w:p w14:paraId="39A7CF21" w14:textId="6D46E124" w:rsidR="00CB5CB4" w:rsidRDefault="00CB5CB4" w:rsidP="00CB5CB4">
      <w:pPr>
        <w:rPr>
          <w:lang w:val="de-DE"/>
        </w:rPr>
      </w:pPr>
      <w:r>
        <w:rPr>
          <w:lang w:val="de-DE"/>
        </w:rPr>
        <w:t>│   └─ charts.index.html</w:t>
      </w:r>
    </w:p>
    <w:p w14:paraId="75C20AD0" w14:textId="2854BAD6" w:rsidR="00CB5CB4" w:rsidRDefault="00CB5CB4" w:rsidP="00CB5CB4">
      <w:pPr>
        <w:rPr>
          <w:lang w:val="de-DE"/>
        </w:rPr>
      </w:pPr>
      <w:r>
        <w:rPr>
          <w:lang w:val="de-DE"/>
        </w:rPr>
        <w:t>│   └─ charts.module.js</w:t>
      </w:r>
    </w:p>
    <w:p w14:paraId="719B9396" w14:textId="797C1FB8" w:rsidR="00CB5CB4" w:rsidRDefault="00CB5CB4" w:rsidP="00CB5CB4">
      <w:pPr>
        <w:rPr>
          <w:lang w:val="de-DE"/>
        </w:rPr>
      </w:pPr>
      <w:r>
        <w:rPr>
          <w:lang w:val="de-DE"/>
        </w:rPr>
        <w:t>│   └─ charts.router.js</w:t>
      </w:r>
    </w:p>
    <w:p w14:paraId="22FDB100" w14:textId="77777777" w:rsidR="00CB5CB4" w:rsidRPr="00CB5CB4" w:rsidRDefault="00CB5CB4" w:rsidP="00CB5CB4">
      <w:pPr>
        <w:rPr>
          <w:lang w:val="de-DE"/>
        </w:rPr>
      </w:pPr>
    </w:p>
    <w:p w14:paraId="6E7D1847" w14:textId="52208B61" w:rsidR="007628B5" w:rsidRDefault="007628B5" w:rsidP="007628B5">
      <w:r>
        <w:t xml:space="preserve">We used </w:t>
      </w:r>
      <w:proofErr w:type="spellStart"/>
      <w:r>
        <w:t>zingchart</w:t>
      </w:r>
      <w:proofErr w:type="spellEnd"/>
      <w:r>
        <w:t xml:space="preserve">, a </w:t>
      </w:r>
      <w:proofErr w:type="spellStart"/>
      <w:r>
        <w:t>javascript</w:t>
      </w:r>
      <w:proofErr w:type="spellEnd"/>
      <w:r>
        <w:t xml:space="preserve"> library, to provide the possibility of displaying general statistics of the platform.</w:t>
      </w:r>
      <w:r w:rsidR="0078201E">
        <w:t xml:space="preserve"> The controller is utilized via charts.controller.js whereas the view is displayed by charts.index.html.</w:t>
      </w:r>
    </w:p>
    <w:p w14:paraId="08AAD1C4" w14:textId="77777777" w:rsidR="0078201E" w:rsidRPr="007628B5" w:rsidRDefault="0078201E" w:rsidP="007628B5"/>
    <w:p w14:paraId="572840C4" w14:textId="450FC2A3" w:rsidR="002056C3" w:rsidRDefault="0078201E" w:rsidP="002056C3">
      <w:pPr>
        <w:pStyle w:val="berschrift3"/>
      </w:pPr>
      <w:bookmarkStart w:id="17" w:name="_Toc460834568"/>
      <w:r>
        <w:t>M</w:t>
      </w:r>
      <w:r w:rsidR="002056C3">
        <w:t>ain</w:t>
      </w:r>
      <w:bookmarkEnd w:id="17"/>
    </w:p>
    <w:p w14:paraId="770C880D" w14:textId="5C4608EC" w:rsidR="00422021" w:rsidRDefault="00422021" w:rsidP="00422021">
      <w:pPr>
        <w:rPr>
          <w:lang w:val="de-DE"/>
        </w:rPr>
      </w:pPr>
      <w:r w:rsidRPr="00EB3113">
        <w:rPr>
          <w:lang w:val="de-DE"/>
        </w:rPr>
        <w:t>├───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main</w:t>
      </w:r>
      <w:proofErr w:type="spellEnd"/>
      <w:r>
        <w:rPr>
          <w:lang w:val="de-DE"/>
        </w:rPr>
        <w:t>/</w:t>
      </w:r>
    </w:p>
    <w:p w14:paraId="36CC51B6" w14:textId="43BD902D" w:rsidR="00422021" w:rsidRDefault="00422021" w:rsidP="00422021">
      <w:pPr>
        <w:rPr>
          <w:lang w:val="de-DE"/>
        </w:rPr>
      </w:pPr>
      <w:r>
        <w:rPr>
          <w:lang w:val="de-DE"/>
        </w:rPr>
        <w:t>│   └─ main.controller.js</w:t>
      </w:r>
    </w:p>
    <w:p w14:paraId="576777AD" w14:textId="6D838420" w:rsidR="00422021" w:rsidRDefault="00422021" w:rsidP="00422021">
      <w:pPr>
        <w:rPr>
          <w:lang w:val="de-DE"/>
        </w:rPr>
      </w:pPr>
      <w:r>
        <w:rPr>
          <w:lang w:val="de-DE"/>
        </w:rPr>
        <w:t>│   └─ main.html</w:t>
      </w:r>
    </w:p>
    <w:p w14:paraId="37670968" w14:textId="20D02F90" w:rsidR="00422021" w:rsidRDefault="00422021" w:rsidP="00422021">
      <w:pPr>
        <w:rPr>
          <w:lang w:val="de-DE"/>
        </w:rPr>
      </w:pPr>
      <w:r>
        <w:rPr>
          <w:lang w:val="de-DE"/>
        </w:rPr>
        <w:t>│   └─ main.js</w:t>
      </w:r>
    </w:p>
    <w:p w14:paraId="06E0A14B" w14:textId="193EB049" w:rsidR="00422021" w:rsidRDefault="00422021" w:rsidP="00422021">
      <w:pPr>
        <w:rPr>
          <w:lang w:val="de-DE"/>
        </w:rPr>
      </w:pPr>
      <w:r>
        <w:rPr>
          <w:lang w:val="de-DE"/>
        </w:rPr>
        <w:t xml:space="preserve">│   └─ </w:t>
      </w:r>
      <w:proofErr w:type="spellStart"/>
      <w:proofErr w:type="gramStart"/>
      <w:r>
        <w:rPr>
          <w:lang w:val="de-DE"/>
        </w:rPr>
        <w:t>main.scss</w:t>
      </w:r>
      <w:proofErr w:type="spellEnd"/>
      <w:proofErr w:type="gramEnd"/>
    </w:p>
    <w:p w14:paraId="3F7CD81D" w14:textId="77777777" w:rsidR="000A1386" w:rsidRDefault="000A1386" w:rsidP="00422021">
      <w:pPr>
        <w:rPr>
          <w:lang w:val="de-DE"/>
        </w:rPr>
      </w:pPr>
    </w:p>
    <w:p w14:paraId="70052BE1" w14:textId="0314AAE3" w:rsidR="0078201E" w:rsidRDefault="0078201E" w:rsidP="0078201E">
      <w:r>
        <w:t>The main directory contains the controller and view when opening the index-page</w:t>
      </w:r>
      <w:r w:rsidR="00F477D7">
        <w:t xml:space="preserve">. Controllers are utilized by main.controller.js, the view is managed by main.html. Also some parts of the design are modified by </w:t>
      </w:r>
      <w:proofErr w:type="spellStart"/>
      <w:proofErr w:type="gramStart"/>
      <w:r w:rsidR="00F477D7">
        <w:t>main.scss</w:t>
      </w:r>
      <w:proofErr w:type="spellEnd"/>
      <w:proofErr w:type="gramEnd"/>
      <w:r w:rsidR="00F477D7">
        <w:t>.</w:t>
      </w:r>
    </w:p>
    <w:p w14:paraId="33EC15FF" w14:textId="77777777" w:rsidR="00F477D7" w:rsidRPr="0078201E" w:rsidRDefault="00F477D7" w:rsidP="0078201E"/>
    <w:p w14:paraId="3E498149" w14:textId="68F4583F" w:rsidR="002056C3" w:rsidRDefault="00B87F54" w:rsidP="002056C3">
      <w:pPr>
        <w:pStyle w:val="berschrift3"/>
      </w:pPr>
      <w:bookmarkStart w:id="18" w:name="_Toc460834569"/>
      <w:r>
        <w:t>R</w:t>
      </w:r>
      <w:r w:rsidR="002056C3">
        <w:t>eviews</w:t>
      </w:r>
      <w:bookmarkEnd w:id="18"/>
    </w:p>
    <w:p w14:paraId="00EA66D8" w14:textId="313A65E2" w:rsidR="00B87F54" w:rsidRDefault="00B87F54" w:rsidP="00B87F54">
      <w:pPr>
        <w:rPr>
          <w:lang w:val="de-DE"/>
        </w:rPr>
      </w:pPr>
      <w:r w:rsidRPr="00EB3113">
        <w:rPr>
          <w:lang w:val="de-DE"/>
        </w:rPr>
        <w:t>├───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reviews</w:t>
      </w:r>
      <w:proofErr w:type="spellEnd"/>
      <w:r>
        <w:rPr>
          <w:lang w:val="de-DE"/>
        </w:rPr>
        <w:t>/</w:t>
      </w:r>
    </w:p>
    <w:p w14:paraId="3B782CE8" w14:textId="065C52A5" w:rsidR="00B87F54" w:rsidRDefault="00B87F54" w:rsidP="00B87F54">
      <w:pPr>
        <w:rPr>
          <w:lang w:val="de-DE"/>
        </w:rPr>
      </w:pPr>
      <w:r>
        <w:rPr>
          <w:lang w:val="de-DE"/>
        </w:rPr>
        <w:t>│   └─ reviews.controller.js</w:t>
      </w:r>
    </w:p>
    <w:p w14:paraId="0C5FA238" w14:textId="598B2552" w:rsidR="00B87F54" w:rsidRDefault="00B87F54" w:rsidP="00B87F54">
      <w:pPr>
        <w:rPr>
          <w:lang w:val="de-DE"/>
        </w:rPr>
      </w:pPr>
      <w:r>
        <w:rPr>
          <w:lang w:val="de-DE"/>
        </w:rPr>
        <w:t>│   └─ reviews.index.html</w:t>
      </w:r>
    </w:p>
    <w:p w14:paraId="4BDEE66E" w14:textId="50372BF9" w:rsidR="00B87F54" w:rsidRDefault="00B87F54" w:rsidP="00B87F54">
      <w:pPr>
        <w:rPr>
          <w:lang w:val="de-DE"/>
        </w:rPr>
      </w:pPr>
      <w:r>
        <w:rPr>
          <w:lang w:val="de-DE"/>
        </w:rPr>
        <w:t>│   └─ reviews.form.html</w:t>
      </w:r>
    </w:p>
    <w:p w14:paraId="413AEA9E" w14:textId="3F2AFCA1" w:rsidR="00B87F54" w:rsidRDefault="00B87F54" w:rsidP="00B87F54">
      <w:pPr>
        <w:rPr>
          <w:lang w:val="de-DE"/>
        </w:rPr>
      </w:pPr>
      <w:r>
        <w:rPr>
          <w:lang w:val="de-DE"/>
        </w:rPr>
        <w:t>│   └─ reviews.show.html</w:t>
      </w:r>
    </w:p>
    <w:p w14:paraId="686EDB60" w14:textId="6D4E9150" w:rsidR="00B87F54" w:rsidRDefault="00B87F54" w:rsidP="00B87F54">
      <w:pPr>
        <w:rPr>
          <w:lang w:val="de-DE"/>
        </w:rPr>
      </w:pPr>
      <w:r>
        <w:rPr>
          <w:lang w:val="de-DE"/>
        </w:rPr>
        <w:t>│   └─ reviews.router.js</w:t>
      </w:r>
    </w:p>
    <w:p w14:paraId="02B4CDFA" w14:textId="2ABF3FA6" w:rsidR="00B87F54" w:rsidRDefault="00B87F54" w:rsidP="00B87F54">
      <w:pPr>
        <w:rPr>
          <w:lang w:val="de-DE"/>
        </w:rPr>
      </w:pPr>
      <w:r>
        <w:rPr>
          <w:lang w:val="de-DE"/>
        </w:rPr>
        <w:t>│   └─ reviews.module.js</w:t>
      </w:r>
    </w:p>
    <w:p w14:paraId="09DFB31C" w14:textId="77777777" w:rsidR="00B87F54" w:rsidRDefault="00B87F54" w:rsidP="00B87F54"/>
    <w:p w14:paraId="7AB61E2F" w14:textId="4E0A7166" w:rsidR="00B87F54" w:rsidRDefault="00B87F54" w:rsidP="00B87F54">
      <w:r>
        <w:t xml:space="preserve">Reviews are important objects of the conference-platform and directly linked to submissions. </w:t>
      </w:r>
      <w:r w:rsidR="00E569A5">
        <w:t>Functionalities</w:t>
      </w:r>
      <w:r w:rsidR="0046260E">
        <w:t xml:space="preserve"> included are creating, deleting and updating a review as well as </w:t>
      </w:r>
      <w:r w:rsidR="00F0768E">
        <w:t>displaying submissions that were assigned to users to be reviewed by them.</w:t>
      </w:r>
    </w:p>
    <w:p w14:paraId="4FC40E36" w14:textId="79195911" w:rsidR="00B87F54" w:rsidRPr="00B87F54" w:rsidRDefault="00E569A5" w:rsidP="00E569A5">
      <w:pPr>
        <w:spacing w:line="240" w:lineRule="auto"/>
        <w:jc w:val="left"/>
      </w:pPr>
      <w:r>
        <w:br w:type="page"/>
      </w:r>
    </w:p>
    <w:p w14:paraId="24F19E72" w14:textId="77125A80" w:rsidR="002056C3" w:rsidRDefault="00E569A5" w:rsidP="002056C3">
      <w:pPr>
        <w:pStyle w:val="berschrift3"/>
      </w:pPr>
      <w:bookmarkStart w:id="19" w:name="_Toc460834570"/>
      <w:r>
        <w:lastRenderedPageBreak/>
        <w:t>S</w:t>
      </w:r>
      <w:r w:rsidR="002056C3">
        <w:t>ubmissions</w:t>
      </w:r>
      <w:bookmarkEnd w:id="19"/>
    </w:p>
    <w:p w14:paraId="1626E580" w14:textId="0A32B623" w:rsidR="00E569A5" w:rsidRDefault="00E569A5" w:rsidP="00E569A5">
      <w:pPr>
        <w:rPr>
          <w:lang w:val="de-DE"/>
        </w:rPr>
      </w:pPr>
      <w:r w:rsidRPr="00EB3113">
        <w:rPr>
          <w:lang w:val="de-DE"/>
        </w:rPr>
        <w:t>├───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submissions</w:t>
      </w:r>
      <w:proofErr w:type="spellEnd"/>
      <w:r>
        <w:rPr>
          <w:lang w:val="de-DE"/>
        </w:rPr>
        <w:t>/</w:t>
      </w:r>
    </w:p>
    <w:p w14:paraId="164AA13F" w14:textId="1FD315E5" w:rsidR="00E569A5" w:rsidRDefault="00E569A5" w:rsidP="00E569A5">
      <w:pPr>
        <w:rPr>
          <w:lang w:val="de-DE"/>
        </w:rPr>
      </w:pPr>
      <w:r>
        <w:rPr>
          <w:lang w:val="de-DE"/>
        </w:rPr>
        <w:t>│   └─</w:t>
      </w:r>
      <w:r>
        <w:rPr>
          <w:lang w:val="de-DE"/>
        </w:rPr>
        <w:t xml:space="preserve"> submissions.controller.js</w:t>
      </w:r>
    </w:p>
    <w:p w14:paraId="2229273D" w14:textId="1707006C" w:rsidR="00E569A5" w:rsidRDefault="00E569A5" w:rsidP="00E569A5">
      <w:r>
        <w:rPr>
          <w:lang w:val="de-DE"/>
        </w:rPr>
        <w:t>│   └─</w:t>
      </w:r>
      <w:r>
        <w:t xml:space="preserve"> submissions.index.html</w:t>
      </w:r>
    </w:p>
    <w:p w14:paraId="6F51250B" w14:textId="33A06B5C" w:rsidR="00E569A5" w:rsidRDefault="00E569A5" w:rsidP="00E569A5">
      <w:r>
        <w:rPr>
          <w:lang w:val="de-DE"/>
        </w:rPr>
        <w:t>│   └─</w:t>
      </w:r>
      <w:r>
        <w:t xml:space="preserve"> submissions.create.html</w:t>
      </w:r>
    </w:p>
    <w:p w14:paraId="5A20B3D9" w14:textId="10CB28A5" w:rsidR="00E569A5" w:rsidRDefault="00E569A5" w:rsidP="00E569A5">
      <w:r>
        <w:rPr>
          <w:lang w:val="de-DE"/>
        </w:rPr>
        <w:t>│   └─</w:t>
      </w:r>
      <w:r>
        <w:t xml:space="preserve"> submissions.show.html</w:t>
      </w:r>
    </w:p>
    <w:p w14:paraId="1A32253C" w14:textId="401CF636" w:rsidR="00E569A5" w:rsidRDefault="00E569A5" w:rsidP="00E569A5">
      <w:r>
        <w:rPr>
          <w:lang w:val="de-DE"/>
        </w:rPr>
        <w:t>│   └─</w:t>
      </w:r>
      <w:r>
        <w:t xml:space="preserve"> submissions.update.html</w:t>
      </w:r>
    </w:p>
    <w:p w14:paraId="7CF43833" w14:textId="04479EE5" w:rsidR="00E569A5" w:rsidRDefault="00E569A5" w:rsidP="00E569A5">
      <w:r>
        <w:rPr>
          <w:lang w:val="de-DE"/>
        </w:rPr>
        <w:t>│   └─</w:t>
      </w:r>
      <w:r>
        <w:t xml:space="preserve"> submissions.file.html</w:t>
      </w:r>
    </w:p>
    <w:p w14:paraId="0DEE267F" w14:textId="40258D41" w:rsidR="00E569A5" w:rsidRDefault="00E569A5" w:rsidP="00E569A5">
      <w:r>
        <w:rPr>
          <w:lang w:val="de-DE"/>
        </w:rPr>
        <w:t>│   └─</w:t>
      </w:r>
      <w:r>
        <w:t xml:space="preserve"> submissions.assign.html</w:t>
      </w:r>
    </w:p>
    <w:p w14:paraId="5C6847E4" w14:textId="4560907A" w:rsidR="00926794" w:rsidRDefault="00926794" w:rsidP="00E569A5">
      <w:r>
        <w:rPr>
          <w:lang w:val="de-DE"/>
        </w:rPr>
        <w:t>│   └─</w:t>
      </w:r>
      <w:r>
        <w:rPr>
          <w:lang w:val="de-DE"/>
        </w:rPr>
        <w:t xml:space="preserve"> </w:t>
      </w:r>
      <w:r>
        <w:t>submissions.router.js</w:t>
      </w:r>
    </w:p>
    <w:p w14:paraId="02740E90" w14:textId="51C9CA3E" w:rsidR="00926794" w:rsidRDefault="00926794" w:rsidP="00E569A5">
      <w:r>
        <w:rPr>
          <w:lang w:val="de-DE"/>
        </w:rPr>
        <w:t>│   └─</w:t>
      </w:r>
      <w:r>
        <w:t xml:space="preserve"> submissions.module.js</w:t>
      </w:r>
    </w:p>
    <w:p w14:paraId="46B7E61E" w14:textId="77777777" w:rsidR="00304C31" w:rsidRDefault="00304C31" w:rsidP="00E569A5"/>
    <w:p w14:paraId="3D83136E" w14:textId="3646571E" w:rsidR="00304C31" w:rsidRPr="00E569A5" w:rsidRDefault="00304C31" w:rsidP="00E569A5">
      <w:r>
        <w:t xml:space="preserve">Submissions are besides reviews the most important objects on the conference-platform. Users create a submission by giving it a title, adding keywords and providing an abstract. Then the user is asked to upload it in an appropriate file-format such as pdf. </w:t>
      </w:r>
      <w:r w:rsidR="004D1E65">
        <w:t>After completing this steps a new submission is created. Until a submission is reviewed the user is able to change the title, keywords and abstract of his submission. He is also allowed to change the file he has uploaded.</w:t>
      </w:r>
    </w:p>
    <w:p w14:paraId="2708A71F" w14:textId="30937A6B" w:rsidR="001E712F" w:rsidRDefault="00A64675" w:rsidP="001E712F">
      <w:pPr>
        <w:pStyle w:val="berschrift1"/>
      </w:pPr>
      <w:bookmarkStart w:id="20" w:name="_Toc460834571"/>
      <w:r>
        <w:lastRenderedPageBreak/>
        <w:t xml:space="preserve">User Guide - </w:t>
      </w:r>
      <w:r w:rsidR="001E712F">
        <w:t xml:space="preserve"> </w:t>
      </w:r>
      <w:r w:rsidR="00474CD7">
        <w:t>Conference</w:t>
      </w:r>
      <w:r w:rsidR="003E48FD">
        <w:t>-Platform</w:t>
      </w:r>
      <w:bookmarkEnd w:id="20"/>
    </w:p>
    <w:p w14:paraId="12001845" w14:textId="3EAC506B" w:rsidR="002056C3" w:rsidRDefault="002056C3" w:rsidP="002056C3">
      <w:pPr>
        <w:pStyle w:val="berschrift2"/>
      </w:pPr>
      <w:bookmarkStart w:id="21" w:name="_Toc460834572"/>
      <w:r>
        <w:t>General functionalities</w:t>
      </w:r>
      <w:bookmarkEnd w:id="21"/>
    </w:p>
    <w:p w14:paraId="28AFD7E6" w14:textId="352A3FFB" w:rsidR="002056C3" w:rsidRDefault="002056C3" w:rsidP="002056C3">
      <w:pPr>
        <w:pStyle w:val="berschrift3"/>
      </w:pPr>
      <w:bookmarkStart w:id="22" w:name="_Toc460834573"/>
      <w:r>
        <w:t>Registration</w:t>
      </w:r>
      <w:bookmarkEnd w:id="22"/>
    </w:p>
    <w:p w14:paraId="29430DEC" w14:textId="7943B543" w:rsidR="002225F4" w:rsidRDefault="00A64675" w:rsidP="002225F4">
      <w:r w:rsidRPr="00A64675">
        <w:drawing>
          <wp:anchor distT="0" distB="0" distL="114300" distR="114300" simplePos="0" relativeHeight="251674624" behindDoc="0" locked="0" layoutInCell="1" allowOverlap="1" wp14:anchorId="5EFD3502" wp14:editId="1228B3B9">
            <wp:simplePos x="0" y="0"/>
            <wp:positionH relativeFrom="column">
              <wp:posOffset>-1905</wp:posOffset>
            </wp:positionH>
            <wp:positionV relativeFrom="paragraph">
              <wp:posOffset>313690</wp:posOffset>
            </wp:positionV>
            <wp:extent cx="5903595" cy="3759835"/>
            <wp:effectExtent l="0" t="0" r="0" b="0"/>
            <wp:wrapTopAndBottom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5F4">
        <w:t xml:space="preserve">To register </w:t>
      </w:r>
      <w:r>
        <w:t>an account on the co</w:t>
      </w:r>
      <w:r w:rsidR="004225B0">
        <w:t>nference-platform,</w:t>
      </w:r>
      <w:r>
        <w:t xml:space="preserve"> click the ‘Sign up’ sign in the upper right corner.</w:t>
      </w:r>
    </w:p>
    <w:p w14:paraId="3EA6F8CF" w14:textId="7E84E53A" w:rsidR="00A64675" w:rsidRDefault="00E00E97" w:rsidP="002225F4">
      <w:r>
        <w:t>The user can then provide his credentials and choose a safe password for his user. If the user already has an account he can click on the “Login”-button</w:t>
      </w:r>
      <w:r w:rsidR="005207AC">
        <w:t xml:space="preserve"> and then sign in with his email-</w:t>
      </w:r>
      <w:proofErr w:type="spellStart"/>
      <w:r w:rsidR="005207AC">
        <w:t>adress</w:t>
      </w:r>
      <w:proofErr w:type="spellEnd"/>
      <w:r w:rsidR="005207AC">
        <w:t xml:space="preserve"> and password.</w:t>
      </w:r>
    </w:p>
    <w:p w14:paraId="6E645457" w14:textId="77777777" w:rsidR="005207AC" w:rsidRDefault="005207AC" w:rsidP="002225F4"/>
    <w:p w14:paraId="02147581" w14:textId="77777777" w:rsidR="005207AC" w:rsidRDefault="005207AC" w:rsidP="002225F4"/>
    <w:p w14:paraId="65EC9434" w14:textId="77777777" w:rsidR="005207AC" w:rsidRDefault="005207AC" w:rsidP="002225F4"/>
    <w:p w14:paraId="3FFE6D87" w14:textId="77777777" w:rsidR="005207AC" w:rsidRDefault="005207AC" w:rsidP="002225F4"/>
    <w:p w14:paraId="1EBCAE55" w14:textId="77777777" w:rsidR="005207AC" w:rsidRDefault="005207AC" w:rsidP="002225F4"/>
    <w:p w14:paraId="4778C7FF" w14:textId="77777777" w:rsidR="005207AC" w:rsidRDefault="005207AC" w:rsidP="002225F4"/>
    <w:p w14:paraId="7F9D68A9" w14:textId="77777777" w:rsidR="005207AC" w:rsidRDefault="005207AC" w:rsidP="002225F4"/>
    <w:p w14:paraId="54C5123B" w14:textId="77777777" w:rsidR="005207AC" w:rsidRDefault="005207AC" w:rsidP="002225F4"/>
    <w:p w14:paraId="27593E92" w14:textId="77777777" w:rsidR="005207AC" w:rsidRDefault="005207AC" w:rsidP="002225F4"/>
    <w:p w14:paraId="25C2386A" w14:textId="77777777" w:rsidR="005207AC" w:rsidRDefault="005207AC" w:rsidP="002225F4"/>
    <w:p w14:paraId="26FAF807" w14:textId="77777777" w:rsidR="005207AC" w:rsidRDefault="005207AC" w:rsidP="002225F4"/>
    <w:p w14:paraId="0509DCE5" w14:textId="77777777" w:rsidR="005207AC" w:rsidRDefault="005207AC" w:rsidP="002225F4"/>
    <w:p w14:paraId="666BE114" w14:textId="77777777" w:rsidR="005207AC" w:rsidRDefault="005207AC" w:rsidP="002225F4"/>
    <w:p w14:paraId="53A6BCB1" w14:textId="77777777" w:rsidR="005207AC" w:rsidRDefault="005207AC" w:rsidP="002225F4"/>
    <w:p w14:paraId="3EA1B8E1" w14:textId="77777777" w:rsidR="005207AC" w:rsidRDefault="005207AC" w:rsidP="002225F4"/>
    <w:p w14:paraId="5D3E5CC3" w14:textId="77777777" w:rsidR="005207AC" w:rsidRDefault="005207AC" w:rsidP="002225F4"/>
    <w:p w14:paraId="3C799A8D" w14:textId="77777777" w:rsidR="005207AC" w:rsidRPr="002225F4" w:rsidRDefault="005207AC" w:rsidP="002225F4"/>
    <w:p w14:paraId="7CFA5B4F" w14:textId="02875ACB" w:rsidR="002056C3" w:rsidRDefault="002056C3" w:rsidP="002056C3">
      <w:pPr>
        <w:pStyle w:val="berschrift3"/>
      </w:pPr>
      <w:bookmarkStart w:id="23" w:name="_Toc460834574"/>
      <w:r>
        <w:lastRenderedPageBreak/>
        <w:t>Log-in</w:t>
      </w:r>
      <w:bookmarkEnd w:id="23"/>
    </w:p>
    <w:p w14:paraId="467E191D" w14:textId="1DB2D917" w:rsidR="005207AC" w:rsidRPr="005207AC" w:rsidRDefault="005207AC" w:rsidP="005207AC">
      <w:bookmarkStart w:id="24" w:name="_GoBack"/>
      <w:r w:rsidRPr="00A64675">
        <w:drawing>
          <wp:anchor distT="0" distB="0" distL="114300" distR="114300" simplePos="0" relativeHeight="251673600" behindDoc="0" locked="0" layoutInCell="1" allowOverlap="1" wp14:anchorId="4C44F600" wp14:editId="30124E7D">
            <wp:simplePos x="0" y="0"/>
            <wp:positionH relativeFrom="column">
              <wp:posOffset>-5080</wp:posOffset>
            </wp:positionH>
            <wp:positionV relativeFrom="paragraph">
              <wp:posOffset>239395</wp:posOffset>
            </wp:positionV>
            <wp:extent cx="5903595" cy="3655695"/>
            <wp:effectExtent l="0" t="0" r="0" b="1905"/>
            <wp:wrapTopAndBottom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login select the Login option in the upper right corner and sign in.</w:t>
      </w:r>
    </w:p>
    <w:p w14:paraId="2B8DCDDA" w14:textId="3F609FF3" w:rsidR="002056C3" w:rsidRDefault="002056C3" w:rsidP="002056C3">
      <w:pPr>
        <w:pStyle w:val="berschrift2"/>
      </w:pPr>
      <w:bookmarkStart w:id="25" w:name="_Toc460834575"/>
      <w:bookmarkEnd w:id="24"/>
      <w:r>
        <w:t>Author</w:t>
      </w:r>
      <w:bookmarkEnd w:id="25"/>
    </w:p>
    <w:p w14:paraId="7A1EEA40" w14:textId="16224039" w:rsidR="002056C3" w:rsidRDefault="002056C3" w:rsidP="002056C3">
      <w:pPr>
        <w:pStyle w:val="berschrift3"/>
      </w:pPr>
      <w:bookmarkStart w:id="26" w:name="_Toc460834576"/>
      <w:r>
        <w:t>Create submission</w:t>
      </w:r>
      <w:bookmarkEnd w:id="26"/>
    </w:p>
    <w:p w14:paraId="0F0D9316" w14:textId="6135EDFF" w:rsidR="002056C3" w:rsidRDefault="002056C3" w:rsidP="002056C3">
      <w:pPr>
        <w:pStyle w:val="berschrift3"/>
      </w:pPr>
      <w:bookmarkStart w:id="27" w:name="_Toc460834577"/>
      <w:r>
        <w:t>Access submission</w:t>
      </w:r>
      <w:bookmarkEnd w:id="27"/>
    </w:p>
    <w:p w14:paraId="16D073F5" w14:textId="561A3E6B" w:rsidR="002056C3" w:rsidRDefault="003E48FD" w:rsidP="003E48FD">
      <w:pPr>
        <w:pStyle w:val="berschrift3"/>
      </w:pPr>
      <w:bookmarkStart w:id="28" w:name="_Toc460834578"/>
      <w:r>
        <w:t>Submission manipulation – CRUD</w:t>
      </w:r>
      <w:bookmarkEnd w:id="28"/>
    </w:p>
    <w:p w14:paraId="55FD43FC" w14:textId="100484F7" w:rsidR="003E48FD" w:rsidRDefault="003E48FD" w:rsidP="003E48FD">
      <w:pPr>
        <w:pStyle w:val="berschrift2"/>
      </w:pPr>
      <w:bookmarkStart w:id="29" w:name="_Toc460834579"/>
      <w:r>
        <w:t>Reviewer</w:t>
      </w:r>
      <w:bookmarkEnd w:id="29"/>
    </w:p>
    <w:p w14:paraId="70260D69" w14:textId="5EEF9180" w:rsidR="003E48FD" w:rsidRDefault="003E48FD" w:rsidP="003E48FD">
      <w:pPr>
        <w:pStyle w:val="berschrift3"/>
      </w:pPr>
      <w:bookmarkStart w:id="30" w:name="_Toc460834580"/>
      <w:r>
        <w:t>Access assigned submissions</w:t>
      </w:r>
      <w:bookmarkEnd w:id="30"/>
    </w:p>
    <w:p w14:paraId="7EDD6070" w14:textId="3D225966" w:rsidR="003E48FD" w:rsidRDefault="003E48FD" w:rsidP="003E48FD">
      <w:pPr>
        <w:pStyle w:val="berschrift3"/>
      </w:pPr>
      <w:bookmarkStart w:id="31" w:name="_Toc460834581"/>
      <w:r>
        <w:t>Make a review</w:t>
      </w:r>
      <w:bookmarkEnd w:id="31"/>
    </w:p>
    <w:p w14:paraId="0DC9AD17" w14:textId="2419E431" w:rsidR="003E48FD" w:rsidRDefault="003E48FD" w:rsidP="003E48FD">
      <w:pPr>
        <w:pStyle w:val="berschrift2"/>
      </w:pPr>
      <w:bookmarkStart w:id="32" w:name="_Toc460834582"/>
      <w:r>
        <w:t>Chair</w:t>
      </w:r>
      <w:bookmarkEnd w:id="32"/>
    </w:p>
    <w:p w14:paraId="0D01FD56" w14:textId="7BBD2D85" w:rsidR="003E48FD" w:rsidRDefault="003E48FD" w:rsidP="003E48FD">
      <w:pPr>
        <w:pStyle w:val="berschrift3"/>
      </w:pPr>
      <w:bookmarkStart w:id="33" w:name="_Toc460834583"/>
      <w:r>
        <w:t>Access all submissions</w:t>
      </w:r>
      <w:bookmarkEnd w:id="33"/>
    </w:p>
    <w:p w14:paraId="206085A4" w14:textId="42E9075C" w:rsidR="003E48FD" w:rsidRDefault="003E48FD" w:rsidP="003E48FD">
      <w:pPr>
        <w:pStyle w:val="berschrift3"/>
      </w:pPr>
      <w:bookmarkStart w:id="34" w:name="_Toc460834584"/>
      <w:r>
        <w:t>Information retrieval: Authors, reviewers, reviews</w:t>
      </w:r>
      <w:bookmarkEnd w:id="34"/>
    </w:p>
    <w:p w14:paraId="31F39D4D" w14:textId="77777777" w:rsidR="003E48FD" w:rsidRDefault="003E48FD" w:rsidP="003E48FD">
      <w:pPr>
        <w:pStyle w:val="berschrift3"/>
      </w:pPr>
      <w:bookmarkStart w:id="35" w:name="_Toc460834585"/>
      <w:r>
        <w:t>Submission to reviewer assignment</w:t>
      </w:r>
      <w:bookmarkEnd w:id="35"/>
    </w:p>
    <w:p w14:paraId="69E659B4" w14:textId="58860A45" w:rsidR="003E48FD" w:rsidRDefault="003E48FD" w:rsidP="003E48FD">
      <w:pPr>
        <w:pStyle w:val="berschrift3"/>
      </w:pPr>
      <w:bookmarkStart w:id="36" w:name="_Toc460834586"/>
      <w:r>
        <w:t>Schedule Management</w:t>
      </w:r>
      <w:bookmarkEnd w:id="36"/>
    </w:p>
    <w:p w14:paraId="450C3A36" w14:textId="77777777" w:rsidR="003E48FD" w:rsidRPr="003E48FD" w:rsidRDefault="003E48FD" w:rsidP="003E48FD">
      <w:pPr>
        <w:pStyle w:val="berschrift3"/>
      </w:pPr>
      <w:bookmarkStart w:id="37" w:name="_Toc460834587"/>
      <w:r>
        <w:t>Analytics</w:t>
      </w:r>
      <w:bookmarkEnd w:id="37"/>
    </w:p>
    <w:p w14:paraId="01221212" w14:textId="77777777" w:rsidR="003E48FD" w:rsidRPr="003E48FD" w:rsidRDefault="003E48FD" w:rsidP="003E48FD"/>
    <w:p w14:paraId="131BF7F6" w14:textId="77777777" w:rsidR="002056C3" w:rsidRPr="002056C3" w:rsidRDefault="002056C3" w:rsidP="002056C3"/>
    <w:p w14:paraId="33044D6B" w14:textId="6E361C24" w:rsidR="00B91725" w:rsidRDefault="00B91725" w:rsidP="00B45E83">
      <w:pPr>
        <w:pStyle w:val="Titel"/>
      </w:pPr>
    </w:p>
    <w:p w14:paraId="4C5662FF" w14:textId="2E629CB6" w:rsidR="00B91725" w:rsidRDefault="00B91725">
      <w:pPr>
        <w:spacing w:line="240" w:lineRule="auto"/>
        <w:jc w:val="left"/>
        <w:rPr>
          <w:rFonts w:asciiTheme="minorHAnsi" w:hAnsiTheme="minorHAnsi"/>
          <w:b/>
          <w:sz w:val="28"/>
          <w:szCs w:val="20"/>
        </w:rPr>
      </w:pPr>
      <w:r>
        <w:br w:type="page"/>
      </w:r>
    </w:p>
    <w:p w14:paraId="412E9442" w14:textId="7B40FAA4" w:rsidR="00B91725" w:rsidRDefault="00B91725" w:rsidP="00B45E83">
      <w:pPr>
        <w:pStyle w:val="Titel"/>
      </w:pPr>
    </w:p>
    <w:p w14:paraId="06DC5945" w14:textId="77777777" w:rsidR="00B91725" w:rsidRDefault="00B91725">
      <w:pPr>
        <w:spacing w:line="240" w:lineRule="auto"/>
        <w:jc w:val="left"/>
        <w:rPr>
          <w:rFonts w:asciiTheme="minorHAnsi" w:hAnsiTheme="minorHAnsi"/>
          <w:b/>
          <w:sz w:val="28"/>
          <w:szCs w:val="20"/>
        </w:rPr>
      </w:pPr>
      <w:r>
        <w:br w:type="page"/>
      </w:r>
    </w:p>
    <w:p w14:paraId="39C2A501" w14:textId="450F26A5" w:rsidR="00B91725" w:rsidRDefault="00B91725" w:rsidP="00B45E83">
      <w:pPr>
        <w:pStyle w:val="Titel"/>
      </w:pPr>
    </w:p>
    <w:p w14:paraId="714A605B" w14:textId="77777777" w:rsidR="00B91725" w:rsidRDefault="00B91725">
      <w:pPr>
        <w:spacing w:line="240" w:lineRule="auto"/>
        <w:jc w:val="left"/>
        <w:rPr>
          <w:rFonts w:asciiTheme="minorHAnsi" w:hAnsiTheme="minorHAnsi"/>
          <w:b/>
          <w:sz w:val="28"/>
          <w:szCs w:val="20"/>
        </w:rPr>
      </w:pPr>
      <w:r>
        <w:br w:type="page"/>
      </w:r>
    </w:p>
    <w:p w14:paraId="584E0B2A" w14:textId="62365086" w:rsidR="00B91725" w:rsidRDefault="00B91725" w:rsidP="00B45E83">
      <w:pPr>
        <w:pStyle w:val="Titel"/>
      </w:pPr>
    </w:p>
    <w:p w14:paraId="58BC08DC" w14:textId="77777777" w:rsidR="00B91725" w:rsidRDefault="00B91725">
      <w:pPr>
        <w:spacing w:line="240" w:lineRule="auto"/>
        <w:jc w:val="left"/>
        <w:rPr>
          <w:rFonts w:asciiTheme="minorHAnsi" w:hAnsiTheme="minorHAnsi"/>
          <w:b/>
          <w:sz w:val="28"/>
          <w:szCs w:val="20"/>
        </w:rPr>
      </w:pPr>
      <w:r>
        <w:br w:type="page"/>
      </w:r>
    </w:p>
    <w:p w14:paraId="606A1F0E" w14:textId="3B73582E" w:rsidR="00B91725" w:rsidRDefault="00B91725" w:rsidP="00B45E83">
      <w:pPr>
        <w:pStyle w:val="Titel"/>
      </w:pPr>
    </w:p>
    <w:p w14:paraId="530AB533" w14:textId="77777777" w:rsidR="00B91725" w:rsidRDefault="00B91725">
      <w:pPr>
        <w:spacing w:line="240" w:lineRule="auto"/>
        <w:jc w:val="left"/>
        <w:rPr>
          <w:rFonts w:asciiTheme="minorHAnsi" w:hAnsiTheme="minorHAnsi"/>
          <w:b/>
          <w:sz w:val="28"/>
          <w:szCs w:val="20"/>
        </w:rPr>
      </w:pPr>
      <w:r>
        <w:br w:type="page"/>
      </w:r>
    </w:p>
    <w:p w14:paraId="3C87A936" w14:textId="2ADA50B5" w:rsidR="00B91725" w:rsidRDefault="00B91725" w:rsidP="00B45E83">
      <w:pPr>
        <w:pStyle w:val="Titel"/>
      </w:pPr>
    </w:p>
    <w:p w14:paraId="1456EE2C" w14:textId="77777777" w:rsidR="00B91725" w:rsidRDefault="00B91725">
      <w:pPr>
        <w:spacing w:line="240" w:lineRule="auto"/>
        <w:jc w:val="left"/>
        <w:rPr>
          <w:rFonts w:asciiTheme="minorHAnsi" w:hAnsiTheme="minorHAnsi"/>
          <w:b/>
          <w:sz w:val="28"/>
          <w:szCs w:val="20"/>
        </w:rPr>
      </w:pPr>
      <w:r>
        <w:br w:type="page"/>
      </w:r>
    </w:p>
    <w:p w14:paraId="2543888D" w14:textId="77777777" w:rsidR="00B91725" w:rsidRDefault="00B91725" w:rsidP="00B45E83">
      <w:pPr>
        <w:pStyle w:val="Titel"/>
      </w:pPr>
    </w:p>
    <w:p w14:paraId="19681A62" w14:textId="77777777" w:rsidR="00B91725" w:rsidRDefault="00B91725">
      <w:pPr>
        <w:spacing w:line="240" w:lineRule="auto"/>
        <w:jc w:val="left"/>
        <w:rPr>
          <w:rFonts w:asciiTheme="minorHAnsi" w:hAnsiTheme="minorHAnsi"/>
          <w:b/>
          <w:sz w:val="28"/>
          <w:szCs w:val="20"/>
        </w:rPr>
      </w:pPr>
      <w:r>
        <w:br w:type="page"/>
      </w:r>
    </w:p>
    <w:p w14:paraId="6874B6BF" w14:textId="77777777" w:rsidR="003F4755" w:rsidRDefault="003F4755" w:rsidP="00B45E83">
      <w:pPr>
        <w:pStyle w:val="Titel"/>
      </w:pPr>
    </w:p>
    <w:p w14:paraId="471AD7ED" w14:textId="77777777" w:rsidR="003F4755" w:rsidRDefault="003F4755" w:rsidP="00B45E83">
      <w:pPr>
        <w:pStyle w:val="Titel"/>
      </w:pPr>
    </w:p>
    <w:p w14:paraId="6BDA7D51" w14:textId="77777777" w:rsidR="003F4755" w:rsidRDefault="003F4755" w:rsidP="00B45E83">
      <w:pPr>
        <w:pStyle w:val="Titel"/>
      </w:pPr>
    </w:p>
    <w:p w14:paraId="38068942" w14:textId="77777777" w:rsidR="003F4755" w:rsidRDefault="003F4755" w:rsidP="00B45E83">
      <w:pPr>
        <w:pStyle w:val="Titel"/>
      </w:pPr>
    </w:p>
    <w:p w14:paraId="6DCC7421" w14:textId="77777777" w:rsidR="003F4755" w:rsidRDefault="003F4755" w:rsidP="00B45E83">
      <w:pPr>
        <w:pStyle w:val="Titel"/>
      </w:pPr>
    </w:p>
    <w:p w14:paraId="578FF6F2" w14:textId="77777777" w:rsidR="003F4755" w:rsidRPr="00230D56" w:rsidRDefault="003F4755" w:rsidP="00B45E83">
      <w:pPr>
        <w:pStyle w:val="Titel"/>
      </w:pPr>
    </w:p>
    <w:p w14:paraId="49017D8D" w14:textId="77777777" w:rsidR="00B45E83" w:rsidRPr="00230D56" w:rsidRDefault="00B45E83" w:rsidP="00B45E83">
      <w:pPr>
        <w:pStyle w:val="Titel"/>
      </w:pPr>
    </w:p>
    <w:p w14:paraId="593A69AE" w14:textId="77777777" w:rsidR="00B45E83" w:rsidRPr="00230D56" w:rsidRDefault="00B45E83" w:rsidP="00B45E83">
      <w:pPr>
        <w:pStyle w:val="Titel"/>
      </w:pPr>
    </w:p>
    <w:p w14:paraId="30F521C9" w14:textId="77777777" w:rsidR="00B45E83" w:rsidRPr="00230D56" w:rsidRDefault="00B45E83" w:rsidP="00B45E83">
      <w:pPr>
        <w:pStyle w:val="Titel"/>
      </w:pPr>
    </w:p>
    <w:p w14:paraId="471DF33C" w14:textId="77777777" w:rsidR="00C27ED4" w:rsidRPr="00397E40" w:rsidRDefault="00C27ED4" w:rsidP="00397E40">
      <w:pPr>
        <w:pStyle w:val="Titel"/>
      </w:pPr>
      <w:proofErr w:type="spellStart"/>
      <w:r w:rsidRPr="00397E40">
        <w:t>Literatur</w:t>
      </w:r>
      <w:proofErr w:type="spellEnd"/>
    </w:p>
    <w:p w14:paraId="63092F1E" w14:textId="77777777" w:rsidR="00C27ED4" w:rsidRPr="00C27ED4" w:rsidRDefault="00C27ED4" w:rsidP="003F4755">
      <w:r w:rsidRPr="00B45E83">
        <w:t>[1]</w:t>
      </w:r>
      <w:r w:rsidR="00B45E83" w:rsidRPr="00B45E83">
        <w:t xml:space="preserve"> </w:t>
      </w:r>
      <w:r w:rsidRPr="00C27ED4">
        <w:t xml:space="preserve">Tim Berners-Lee, Larry </w:t>
      </w:r>
      <w:proofErr w:type="spellStart"/>
      <w:r w:rsidRPr="00C27ED4">
        <w:t>Masinter</w:t>
      </w:r>
      <w:proofErr w:type="spellEnd"/>
      <w:r w:rsidRPr="00C27ED4">
        <w:t xml:space="preserve">, Mark P. </w:t>
      </w:r>
      <w:proofErr w:type="spellStart"/>
      <w:r w:rsidRPr="00C27ED4">
        <w:t>McCahill</w:t>
      </w:r>
      <w:proofErr w:type="spellEnd"/>
      <w:r w:rsidRPr="00C27ED4">
        <w:t xml:space="preserve"> [</w:t>
      </w:r>
      <w:proofErr w:type="spellStart"/>
      <w:r w:rsidRPr="00C27ED4">
        <w:t>Hrsg</w:t>
      </w:r>
      <w:proofErr w:type="spellEnd"/>
      <w:r w:rsidRPr="00C27ED4">
        <w:t>.]: Uniform</w:t>
      </w:r>
      <w:r w:rsidR="00B45E83">
        <w:t xml:space="preserve"> </w:t>
      </w:r>
      <w:r w:rsidRPr="00C27ED4">
        <w:t>Resource Locators (URL). Request for Comments 1738, Network</w:t>
      </w:r>
      <w:r w:rsidR="00B45E83">
        <w:t xml:space="preserve"> </w:t>
      </w:r>
      <w:r w:rsidRPr="00C27ED4">
        <w:t xml:space="preserve">Working Group &lt;http://rfc.net/rfc1738.txt&gt;, </w:t>
      </w:r>
      <w:proofErr w:type="spellStart"/>
      <w:r w:rsidRPr="00C27ED4">
        <w:t>Dezember</w:t>
      </w:r>
      <w:proofErr w:type="spellEnd"/>
      <w:r w:rsidRPr="00C27ED4">
        <w:t xml:space="preserve"> 1994. </w:t>
      </w:r>
      <w:proofErr w:type="spellStart"/>
      <w:r w:rsidRPr="00C27ED4">
        <w:t>Zugriff</w:t>
      </w:r>
      <w:proofErr w:type="spellEnd"/>
      <w:r w:rsidR="00B45E83">
        <w:t xml:space="preserve"> </w:t>
      </w:r>
      <w:r w:rsidRPr="00C27ED4">
        <w:t>am 29. November 2007.</w:t>
      </w:r>
    </w:p>
    <w:p w14:paraId="7261886F" w14:textId="77777777" w:rsidR="00C27ED4" w:rsidRPr="00C27ED4" w:rsidRDefault="00C27ED4" w:rsidP="003F4755">
      <w:r w:rsidRPr="00C27ED4">
        <w:t>[2]</w:t>
      </w:r>
      <w:r w:rsidR="00B45E83">
        <w:t xml:space="preserve"> </w:t>
      </w:r>
      <w:r w:rsidRPr="00C27ED4">
        <w:t>Robert Braden [</w:t>
      </w:r>
      <w:proofErr w:type="spellStart"/>
      <w:r w:rsidRPr="00C27ED4">
        <w:t>Hrsg</w:t>
      </w:r>
      <w:proofErr w:type="spellEnd"/>
      <w:r w:rsidRPr="00C27ED4">
        <w:t>.]: Requirements for Internet Hosts --</w:t>
      </w:r>
      <w:r w:rsidR="00B45E83">
        <w:t xml:space="preserve"> </w:t>
      </w:r>
      <w:r w:rsidRPr="00C27ED4">
        <w:t xml:space="preserve">Communication Layers. </w:t>
      </w:r>
      <w:r w:rsidRPr="00B45E83">
        <w:t>Internet Standard 3, Network Working Group</w:t>
      </w:r>
      <w:r w:rsidR="00B45E83" w:rsidRPr="00B45E83">
        <w:t xml:space="preserve"> </w:t>
      </w:r>
      <w:r w:rsidRPr="00B45E83">
        <w:t xml:space="preserve">&lt;http://rfc.net/std3.html&gt;, </w:t>
      </w:r>
      <w:proofErr w:type="spellStart"/>
      <w:r w:rsidRPr="00B45E83">
        <w:t>Oktober</w:t>
      </w:r>
      <w:proofErr w:type="spellEnd"/>
      <w:r w:rsidRPr="00B45E83">
        <w:t xml:space="preserve"> 1989. </w:t>
      </w:r>
      <w:proofErr w:type="spellStart"/>
      <w:r w:rsidRPr="00B45E83">
        <w:t>Zugriff</w:t>
      </w:r>
      <w:proofErr w:type="spellEnd"/>
      <w:r w:rsidRPr="00B45E83">
        <w:t xml:space="preserve"> am 29. </w:t>
      </w:r>
      <w:r w:rsidRPr="00C27ED4">
        <w:t>November</w:t>
      </w:r>
      <w:r w:rsidR="00B45E83">
        <w:t xml:space="preserve"> </w:t>
      </w:r>
      <w:r w:rsidRPr="00C27ED4">
        <w:t>2007.</w:t>
      </w:r>
    </w:p>
    <w:p w14:paraId="22BBF1CD" w14:textId="77777777" w:rsidR="00C27ED4" w:rsidRPr="00C27ED4" w:rsidRDefault="00C27ED4" w:rsidP="003F4755">
      <w:r w:rsidRPr="00C27ED4">
        <w:t>[3]</w:t>
      </w:r>
      <w:r w:rsidR="00B45E83">
        <w:t xml:space="preserve"> </w:t>
      </w:r>
      <w:r w:rsidRPr="00C27ED4">
        <w:t xml:space="preserve">Robert </w:t>
      </w:r>
      <w:proofErr w:type="spellStart"/>
      <w:r w:rsidRPr="00C27ED4">
        <w:t>Hinden</w:t>
      </w:r>
      <w:proofErr w:type="spellEnd"/>
      <w:r w:rsidRPr="00C27ED4">
        <w:t>, Stephen Deering: IP Version 6 Addressing Architecture.</w:t>
      </w:r>
      <w:r w:rsidR="003F4755">
        <w:t xml:space="preserve"> </w:t>
      </w:r>
      <w:r w:rsidRPr="00C27ED4">
        <w:t>Request for Comments 2373, Network Working Group</w:t>
      </w:r>
      <w:r w:rsidR="003F4755">
        <w:t xml:space="preserve"> </w:t>
      </w:r>
      <w:r w:rsidRPr="003F4755">
        <w:t xml:space="preserve">&lt;http://rfc.net/rfc2373.txt&gt;, </w:t>
      </w:r>
      <w:proofErr w:type="spellStart"/>
      <w:r w:rsidRPr="003F4755">
        <w:t>Juli</w:t>
      </w:r>
      <w:proofErr w:type="spellEnd"/>
      <w:r w:rsidRPr="003F4755">
        <w:t xml:space="preserve"> 1998. </w:t>
      </w:r>
      <w:proofErr w:type="spellStart"/>
      <w:r w:rsidRPr="00C27ED4">
        <w:t>Zugriff</w:t>
      </w:r>
      <w:proofErr w:type="spellEnd"/>
      <w:r w:rsidRPr="00C27ED4">
        <w:t xml:space="preserve"> am 29. November 2007.</w:t>
      </w:r>
    </w:p>
    <w:p w14:paraId="1F381978" w14:textId="77777777" w:rsidR="00C27ED4" w:rsidRPr="00B45E83" w:rsidRDefault="00C27ED4" w:rsidP="003F4755">
      <w:r w:rsidRPr="00C27ED4">
        <w:t>[4]</w:t>
      </w:r>
      <w:r w:rsidR="00B45E83">
        <w:t xml:space="preserve"> </w:t>
      </w:r>
      <w:r w:rsidRPr="00C27ED4">
        <w:t xml:space="preserve">Bruno </w:t>
      </w:r>
      <w:proofErr w:type="spellStart"/>
      <w:r w:rsidRPr="00C27ED4">
        <w:t>Buchberger</w:t>
      </w:r>
      <w:proofErr w:type="spellEnd"/>
      <w:r w:rsidRPr="00C27ED4">
        <w:t>: Thinking, Speaking, Writing. Basic Working</w:t>
      </w:r>
      <w:r w:rsidR="00B45E83">
        <w:t xml:space="preserve"> </w:t>
      </w:r>
      <w:r w:rsidRPr="00C27ED4">
        <w:t xml:space="preserve">Techniques for Students of Mathematics and Computer Science. </w:t>
      </w:r>
      <w:proofErr w:type="spellStart"/>
      <w:r w:rsidRPr="00C27ED4">
        <w:t>Begleitmaterial</w:t>
      </w:r>
      <w:proofErr w:type="spellEnd"/>
      <w:r w:rsidR="00B45E83">
        <w:t xml:space="preserve"> </w:t>
      </w:r>
      <w:proofErr w:type="spellStart"/>
      <w:r w:rsidRPr="00C27ED4">
        <w:t>zu</w:t>
      </w:r>
      <w:proofErr w:type="spellEnd"/>
      <w:r w:rsidRPr="00C27ED4">
        <w:t xml:space="preserve"> seiner </w:t>
      </w:r>
      <w:proofErr w:type="spellStart"/>
      <w:r w:rsidRPr="00C27ED4">
        <w:t>Vorlesung</w:t>
      </w:r>
      <w:proofErr w:type="spellEnd"/>
      <w:r w:rsidRPr="00C27ED4">
        <w:t xml:space="preserve"> „</w:t>
      </w:r>
      <w:proofErr w:type="spellStart"/>
      <w:r w:rsidRPr="00C27ED4">
        <w:t>Praktische</w:t>
      </w:r>
      <w:proofErr w:type="spellEnd"/>
      <w:r w:rsidRPr="00C27ED4">
        <w:t xml:space="preserve"> </w:t>
      </w:r>
      <w:proofErr w:type="spellStart"/>
      <w:r w:rsidRPr="00C27ED4">
        <w:t>Beweistechnik</w:t>
      </w:r>
      <w:proofErr w:type="spellEnd"/>
      <w:r w:rsidRPr="00C27ED4">
        <w:t xml:space="preserve"> und </w:t>
      </w:r>
      <w:proofErr w:type="spellStart"/>
      <w:r w:rsidRPr="00C27ED4">
        <w:t>wissenschaftliches</w:t>
      </w:r>
      <w:proofErr w:type="spellEnd"/>
      <w:r w:rsidR="00B45E83">
        <w:t xml:space="preserve"> </w:t>
      </w:r>
      <w:proofErr w:type="spellStart"/>
      <w:r w:rsidRPr="00C27ED4">
        <w:t>Arbeiten</w:t>
      </w:r>
      <w:proofErr w:type="spellEnd"/>
      <w:r w:rsidRPr="00C27ED4">
        <w:t xml:space="preserve"> </w:t>
      </w:r>
      <w:proofErr w:type="spellStart"/>
      <w:r w:rsidRPr="00C27ED4">
        <w:t>im</w:t>
      </w:r>
      <w:proofErr w:type="spellEnd"/>
      <w:r w:rsidRPr="00C27ED4">
        <w:t xml:space="preserve"> </w:t>
      </w:r>
      <w:proofErr w:type="spellStart"/>
      <w:r w:rsidRPr="00C27ED4">
        <w:t>Bereich</w:t>
      </w:r>
      <w:proofErr w:type="spellEnd"/>
      <w:r w:rsidRPr="00C27ED4">
        <w:t xml:space="preserve"> des Symbolic </w:t>
      </w:r>
      <w:proofErr w:type="gramStart"/>
      <w:r w:rsidRPr="00C27ED4">
        <w:t>Computation“</w:t>
      </w:r>
      <w:proofErr w:type="gramEnd"/>
      <w:r w:rsidRPr="00C27ED4">
        <w:t xml:space="preserve">, </w:t>
      </w:r>
      <w:proofErr w:type="spellStart"/>
      <w:r w:rsidRPr="00C27ED4">
        <w:t>Universität</w:t>
      </w:r>
      <w:proofErr w:type="spellEnd"/>
      <w:r w:rsidR="00B45E83">
        <w:t xml:space="preserve"> </w:t>
      </w:r>
      <w:r w:rsidRPr="00B45E83">
        <w:t>Linz, 1992.</w:t>
      </w:r>
    </w:p>
    <w:p w14:paraId="4635DBD2" w14:textId="77777777" w:rsidR="00B80C25" w:rsidRDefault="00C27ED4" w:rsidP="003F4755">
      <w:pPr>
        <w:rPr>
          <w:rFonts w:asciiTheme="minorHAnsi" w:hAnsiTheme="minorHAnsi"/>
          <w:b/>
          <w:kern w:val="32"/>
        </w:rPr>
      </w:pPr>
      <w:r w:rsidRPr="00C27ED4">
        <w:t>[5]</w:t>
      </w:r>
      <w:r w:rsidR="00B45E83">
        <w:t xml:space="preserve"> </w:t>
      </w:r>
      <w:r w:rsidRPr="00C27ED4">
        <w:t xml:space="preserve">Plain English Campaign. &lt;http://www.plainenglish.co.uk/&gt;. </w:t>
      </w:r>
      <w:proofErr w:type="spellStart"/>
      <w:r w:rsidRPr="00C27ED4">
        <w:t>Zugriff</w:t>
      </w:r>
      <w:proofErr w:type="spellEnd"/>
      <w:r w:rsidRPr="00C27ED4">
        <w:t xml:space="preserve"> am</w:t>
      </w:r>
      <w:r w:rsidR="00B45E83">
        <w:t xml:space="preserve"> </w:t>
      </w:r>
      <w:r w:rsidRPr="00C27ED4">
        <w:t>29. November 2007.</w:t>
      </w:r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</w:p>
    <w:sectPr w:rsidR="00B80C25" w:rsidSect="001A3EDB">
      <w:headerReference w:type="default" r:id="rId13"/>
      <w:footerReference w:type="default" r:id="rId14"/>
      <w:pgSz w:w="11906" w:h="16838" w:code="9"/>
      <w:pgMar w:top="1440" w:right="1191" w:bottom="2007" w:left="1418" w:header="709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BD2A7" w14:textId="77777777" w:rsidR="0069370F" w:rsidRDefault="0069370F">
      <w:pPr>
        <w:spacing w:line="240" w:lineRule="auto"/>
      </w:pPr>
      <w:r>
        <w:separator/>
      </w:r>
    </w:p>
  </w:endnote>
  <w:endnote w:type="continuationSeparator" w:id="0">
    <w:p w14:paraId="70044247" w14:textId="77777777" w:rsidR="0069370F" w:rsidRDefault="00693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ontPage">
    <w:altName w:val="PT Serif Caption"/>
    <w:charset w:val="00"/>
    <w:family w:val="auto"/>
    <w:pitch w:val="variable"/>
    <w:sig w:usb0="A00000EF" w:usb1="2000F5C7" w:usb2="00000000" w:usb3="00000000" w:csb0="00000093" w:csb1="00000000"/>
  </w:font>
  <w:font w:name="Charter">
    <w:charset w:val="00"/>
    <w:family w:val="auto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OPDMDK+LucidaGrande">
    <w:altName w:val="Lucida Gran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D703B" w14:textId="77777777" w:rsidR="0046260E" w:rsidRPr="0099604C" w:rsidRDefault="0046260E" w:rsidP="00130D38">
    <w:pPr>
      <w:pStyle w:val="Fuzeile"/>
      <w:tabs>
        <w:tab w:val="clear" w:pos="4820"/>
        <w:tab w:val="clear" w:pos="9072"/>
        <w:tab w:val="right" w:pos="9071"/>
      </w:tabs>
      <w:jc w:val="center"/>
      <w:rPr>
        <w:rFonts w:asciiTheme="minorHAnsi" w:hAnsiTheme="minorHAnsi" w:cstheme="minorHAnsi"/>
      </w:rPr>
    </w:pPr>
    <w:r w:rsidRPr="0099604C">
      <w:rPr>
        <w:rFonts w:asciiTheme="minorHAnsi" w:hAnsiTheme="minorHAnsi" w:cstheme="minorHAnsi"/>
        <w:noProof/>
        <w:sz w:val="18"/>
        <w:szCs w:val="18"/>
      </w:rPr>
      <w:t>Page</w:t>
    </w:r>
    <w:r w:rsidRPr="0099604C">
      <w:rPr>
        <w:rFonts w:asciiTheme="minorHAnsi" w:hAnsiTheme="minorHAnsi" w:cstheme="minorHAnsi"/>
        <w:sz w:val="18"/>
        <w:szCs w:val="18"/>
      </w:rPr>
      <w:t xml:space="preserve"> </w:t>
    </w:r>
    <w:r w:rsidRPr="0099604C">
      <w:rPr>
        <w:rFonts w:asciiTheme="minorHAnsi" w:hAnsiTheme="minorHAnsi" w:cstheme="minorHAnsi"/>
        <w:sz w:val="18"/>
        <w:szCs w:val="18"/>
      </w:rPr>
      <w:fldChar w:fldCharType="begin"/>
    </w:r>
    <w:r w:rsidRPr="0099604C">
      <w:rPr>
        <w:rFonts w:asciiTheme="minorHAnsi" w:hAnsiTheme="minorHAnsi" w:cstheme="minorHAnsi"/>
        <w:sz w:val="18"/>
        <w:szCs w:val="18"/>
      </w:rPr>
      <w:instrText xml:space="preserve"> PAGE   \* MERGEFORMAT </w:instrText>
    </w:r>
    <w:r w:rsidRPr="0099604C">
      <w:rPr>
        <w:rFonts w:asciiTheme="minorHAnsi" w:hAnsiTheme="minorHAnsi" w:cstheme="minorHAnsi"/>
        <w:sz w:val="18"/>
        <w:szCs w:val="18"/>
      </w:rPr>
      <w:fldChar w:fldCharType="separate"/>
    </w:r>
    <w:r w:rsidR="005207AC">
      <w:rPr>
        <w:rFonts w:asciiTheme="minorHAnsi" w:hAnsiTheme="minorHAnsi" w:cstheme="minorHAnsi"/>
        <w:noProof/>
        <w:sz w:val="18"/>
        <w:szCs w:val="18"/>
      </w:rPr>
      <w:t>11</w:t>
    </w:r>
    <w:r w:rsidRPr="0099604C">
      <w:rPr>
        <w:rFonts w:asciiTheme="minorHAnsi" w:hAnsiTheme="minorHAnsi" w:cstheme="minorHAns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A502E1" w14:textId="77777777" w:rsidR="0069370F" w:rsidRDefault="0069370F">
      <w:pPr>
        <w:spacing w:line="240" w:lineRule="auto"/>
      </w:pPr>
      <w:r>
        <w:separator/>
      </w:r>
    </w:p>
  </w:footnote>
  <w:footnote w:type="continuationSeparator" w:id="0">
    <w:p w14:paraId="16C9B9FE" w14:textId="77777777" w:rsidR="0069370F" w:rsidRDefault="006937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EEF38" w14:textId="77777777" w:rsidR="0046260E" w:rsidRDefault="0046260E" w:rsidP="00EF6B96">
    <w:pPr>
      <w:tabs>
        <w:tab w:val="center" w:pos="3968"/>
        <w:tab w:val="left" w:pos="5295"/>
      </w:tabs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89472" behindDoc="1" locked="1" layoutInCell="1" allowOverlap="1" wp14:anchorId="045229B6" wp14:editId="5F16CF9B">
              <wp:simplePos x="0" y="0"/>
              <wp:positionH relativeFrom="page">
                <wp:posOffset>828675</wp:posOffset>
              </wp:positionH>
              <wp:positionV relativeFrom="page">
                <wp:posOffset>9686925</wp:posOffset>
              </wp:positionV>
              <wp:extent cx="5940425" cy="0"/>
              <wp:effectExtent l="0" t="0" r="22225" b="19050"/>
              <wp:wrapNone/>
              <wp:docPr id="59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042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A3948C" id="Line 31" o:spid="_x0000_s1026" style="position:absolute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25pt,762.75pt" to="533pt,76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" strokeweight=".5pt">
              <w10:wrap anchorx="page" anchory="page"/>
              <w10:anchorlock/>
            </v:line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88448" behindDoc="1" locked="1" layoutInCell="1" allowOverlap="1" wp14:anchorId="092758C2" wp14:editId="4584D016">
              <wp:simplePos x="0" y="0"/>
              <wp:positionH relativeFrom="page">
                <wp:posOffset>866140</wp:posOffset>
              </wp:positionH>
              <wp:positionV relativeFrom="page">
                <wp:posOffset>542925</wp:posOffset>
              </wp:positionV>
              <wp:extent cx="5953125" cy="144145"/>
              <wp:effectExtent l="0" t="0" r="9525" b="8255"/>
              <wp:wrapNone/>
              <wp:docPr id="6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53125" cy="144145"/>
                      </a:xfrm>
                      <a:prstGeom prst="rect">
                        <a:avLst/>
                      </a:prstGeom>
                      <a:solidFill>
                        <a:srgbClr val="9C1C26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1AE2D5" id="Rectangle 30" o:spid="_x0000_s1026" style="position:absolute;margin-left:68.2pt;margin-top:42.75pt;width:468.75pt;height:11.35pt;z-index:-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" fillcolor="#9c1c26" stroked="f">
              <w10:wrap anchorx="page" anchory="page"/>
              <w10:anchorlock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87424" behindDoc="1" locked="1" layoutInCell="1" allowOverlap="1" wp14:anchorId="132FAC05" wp14:editId="26E6EEFF">
              <wp:simplePos x="0" y="0"/>
              <wp:positionH relativeFrom="page">
                <wp:posOffset>866775</wp:posOffset>
              </wp:positionH>
              <wp:positionV relativeFrom="page">
                <wp:posOffset>733425</wp:posOffset>
              </wp:positionV>
              <wp:extent cx="5953125" cy="0"/>
              <wp:effectExtent l="0" t="0" r="9525" b="19050"/>
              <wp:wrapNone/>
              <wp:docPr id="6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312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7C4FE" id="Line 29" o:spid="_x0000_s1026" style="position:absolute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25pt,57.75pt" to="537pt,5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" strokeweight="1.2pt">
              <w10:wrap anchorx="page" anchory="page"/>
              <w10:anchorlock/>
            </v:line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F90F01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FB41D11"/>
    <w:multiLevelType w:val="singleLevel"/>
    <w:tmpl w:val="62B2ABB4"/>
    <w:lvl w:ilvl="0">
      <w:start w:val="1"/>
      <w:numFmt w:val="bullet"/>
      <w:pStyle w:val="Einrckung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0FE23FB"/>
    <w:multiLevelType w:val="hybridMultilevel"/>
    <w:tmpl w:val="09348884"/>
    <w:lvl w:ilvl="0" w:tplc="E8D842CC">
      <w:start w:val="1"/>
      <w:numFmt w:val="bullet"/>
      <w:pStyle w:val="StandardAufzhlung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5C4D91"/>
    <w:multiLevelType w:val="hybridMultilevel"/>
    <w:tmpl w:val="06BA627E"/>
    <w:lvl w:ilvl="0" w:tplc="F1D4F16A">
      <w:start w:val="1"/>
      <w:numFmt w:val="decimal"/>
      <w:pStyle w:val="Aufzhlung123"/>
      <w:lvlText w:val="%1."/>
      <w:lvlJc w:val="left"/>
      <w:pPr>
        <w:ind w:left="78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F11AF"/>
    <w:multiLevelType w:val="hybridMultilevel"/>
    <w:tmpl w:val="2A4AA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8B00CD"/>
    <w:multiLevelType w:val="singleLevel"/>
    <w:tmpl w:val="566E3EE0"/>
    <w:lvl w:ilvl="0">
      <w:start w:val="1"/>
      <w:numFmt w:val="decimal"/>
      <w:pStyle w:val="EinrckungNummerier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302029D"/>
    <w:multiLevelType w:val="hybridMultilevel"/>
    <w:tmpl w:val="6460321A"/>
    <w:lvl w:ilvl="0" w:tplc="AA6ED596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E6F28"/>
    <w:multiLevelType w:val="hybridMultilevel"/>
    <w:tmpl w:val="571C522C"/>
    <w:lvl w:ilvl="0" w:tplc="0407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7C3A01"/>
    <w:multiLevelType w:val="hybridMultilevel"/>
    <w:tmpl w:val="F146B8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513852"/>
    <w:multiLevelType w:val="hybridMultilevel"/>
    <w:tmpl w:val="BF605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8406CF"/>
    <w:multiLevelType w:val="multilevel"/>
    <w:tmpl w:val="2B606AD0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624"/>
        </w:tabs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>
    <w:nsid w:val="6FD342C5"/>
    <w:multiLevelType w:val="multilevel"/>
    <w:tmpl w:val="213C5070"/>
    <w:lvl w:ilvl="0">
      <w:start w:val="1"/>
      <w:numFmt w:val="decimal"/>
      <w:pStyle w:val="fotos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  <w:lang w:val="en-US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>
    <w:nsid w:val="712017A4"/>
    <w:multiLevelType w:val="hybridMultilevel"/>
    <w:tmpl w:val="6D50F074"/>
    <w:lvl w:ilvl="0" w:tplc="0407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13"/>
  </w:num>
  <w:num w:numId="5">
    <w:abstractNumId w:val="14"/>
  </w:num>
  <w:num w:numId="6">
    <w:abstractNumId w:val="3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  <w:num w:numId="11">
    <w:abstractNumId w:val="15"/>
  </w:num>
  <w:num w:numId="12">
    <w:abstractNumId w:val="4"/>
  </w:num>
  <w:num w:numId="13">
    <w:abstractNumId w:val="9"/>
  </w:num>
  <w:num w:numId="14">
    <w:abstractNumId w:val="11"/>
  </w:num>
  <w:num w:numId="15">
    <w:abstractNumId w:val="8"/>
  </w:num>
  <w:num w:numId="16">
    <w:abstractNumId w:val="1"/>
  </w:num>
  <w:num w:numId="1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>
      <o:colormru v:ext="edit" colors="#6a8b37,#7fab1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C1C"/>
    <w:rsid w:val="00000F23"/>
    <w:rsid w:val="000023C1"/>
    <w:rsid w:val="000050B1"/>
    <w:rsid w:val="00010486"/>
    <w:rsid w:val="000113F5"/>
    <w:rsid w:val="00011B00"/>
    <w:rsid w:val="00013877"/>
    <w:rsid w:val="000140BC"/>
    <w:rsid w:val="00014706"/>
    <w:rsid w:val="00016DA9"/>
    <w:rsid w:val="00021ED3"/>
    <w:rsid w:val="000228E8"/>
    <w:rsid w:val="00022CC1"/>
    <w:rsid w:val="00022FD5"/>
    <w:rsid w:val="00023903"/>
    <w:rsid w:val="000244D3"/>
    <w:rsid w:val="000274CE"/>
    <w:rsid w:val="000274E1"/>
    <w:rsid w:val="000275D9"/>
    <w:rsid w:val="000300BD"/>
    <w:rsid w:val="00030EEC"/>
    <w:rsid w:val="00031CCA"/>
    <w:rsid w:val="000324D9"/>
    <w:rsid w:val="00032618"/>
    <w:rsid w:val="000357FF"/>
    <w:rsid w:val="00036F29"/>
    <w:rsid w:val="000373CC"/>
    <w:rsid w:val="00037712"/>
    <w:rsid w:val="0004004C"/>
    <w:rsid w:val="0004071F"/>
    <w:rsid w:val="00043586"/>
    <w:rsid w:val="00043ED7"/>
    <w:rsid w:val="000442D6"/>
    <w:rsid w:val="00044821"/>
    <w:rsid w:val="00045022"/>
    <w:rsid w:val="0004687F"/>
    <w:rsid w:val="0005167D"/>
    <w:rsid w:val="00051CC9"/>
    <w:rsid w:val="00052BCD"/>
    <w:rsid w:val="00053AEB"/>
    <w:rsid w:val="000540A2"/>
    <w:rsid w:val="00054A4D"/>
    <w:rsid w:val="00056298"/>
    <w:rsid w:val="00057308"/>
    <w:rsid w:val="00057E10"/>
    <w:rsid w:val="00061D12"/>
    <w:rsid w:val="00061FBE"/>
    <w:rsid w:val="00064187"/>
    <w:rsid w:val="00064A42"/>
    <w:rsid w:val="00066E41"/>
    <w:rsid w:val="000675F3"/>
    <w:rsid w:val="00073A3E"/>
    <w:rsid w:val="00077D8F"/>
    <w:rsid w:val="000803C3"/>
    <w:rsid w:val="000812B5"/>
    <w:rsid w:val="00081785"/>
    <w:rsid w:val="00082461"/>
    <w:rsid w:val="0008471C"/>
    <w:rsid w:val="000849D8"/>
    <w:rsid w:val="00090F90"/>
    <w:rsid w:val="00094197"/>
    <w:rsid w:val="00094B57"/>
    <w:rsid w:val="00095E7F"/>
    <w:rsid w:val="00096468"/>
    <w:rsid w:val="000969FE"/>
    <w:rsid w:val="000A1386"/>
    <w:rsid w:val="000A2CBD"/>
    <w:rsid w:val="000A4EB3"/>
    <w:rsid w:val="000A5E0E"/>
    <w:rsid w:val="000B0A47"/>
    <w:rsid w:val="000B22DE"/>
    <w:rsid w:val="000B41DF"/>
    <w:rsid w:val="000B4AA9"/>
    <w:rsid w:val="000B53E9"/>
    <w:rsid w:val="000B7018"/>
    <w:rsid w:val="000C3B6F"/>
    <w:rsid w:val="000C4788"/>
    <w:rsid w:val="000C5504"/>
    <w:rsid w:val="000C62C8"/>
    <w:rsid w:val="000C7730"/>
    <w:rsid w:val="000C7D97"/>
    <w:rsid w:val="000D1B31"/>
    <w:rsid w:val="000D3577"/>
    <w:rsid w:val="000D5ED3"/>
    <w:rsid w:val="000D6945"/>
    <w:rsid w:val="000D7ACA"/>
    <w:rsid w:val="000E23EE"/>
    <w:rsid w:val="000E2878"/>
    <w:rsid w:val="000E2DC0"/>
    <w:rsid w:val="000E6166"/>
    <w:rsid w:val="000E6D55"/>
    <w:rsid w:val="000E7987"/>
    <w:rsid w:val="000F0C54"/>
    <w:rsid w:val="000F1831"/>
    <w:rsid w:val="000F353C"/>
    <w:rsid w:val="000F4C35"/>
    <w:rsid w:val="000F56E7"/>
    <w:rsid w:val="00100182"/>
    <w:rsid w:val="001025E2"/>
    <w:rsid w:val="0010367E"/>
    <w:rsid w:val="0010449B"/>
    <w:rsid w:val="001047C6"/>
    <w:rsid w:val="00110411"/>
    <w:rsid w:val="00114A22"/>
    <w:rsid w:val="00115A79"/>
    <w:rsid w:val="0012182B"/>
    <w:rsid w:val="001218CC"/>
    <w:rsid w:val="0012192A"/>
    <w:rsid w:val="00125401"/>
    <w:rsid w:val="001259E3"/>
    <w:rsid w:val="00125D45"/>
    <w:rsid w:val="0012741C"/>
    <w:rsid w:val="001308E6"/>
    <w:rsid w:val="00130D38"/>
    <w:rsid w:val="0013208A"/>
    <w:rsid w:val="001332F4"/>
    <w:rsid w:val="00137CF9"/>
    <w:rsid w:val="0014017E"/>
    <w:rsid w:val="00140B05"/>
    <w:rsid w:val="001434D9"/>
    <w:rsid w:val="0014427C"/>
    <w:rsid w:val="0014691D"/>
    <w:rsid w:val="00150547"/>
    <w:rsid w:val="0015071D"/>
    <w:rsid w:val="00150FA8"/>
    <w:rsid w:val="001520F1"/>
    <w:rsid w:val="00152A91"/>
    <w:rsid w:val="0015508C"/>
    <w:rsid w:val="00156DE9"/>
    <w:rsid w:val="00157183"/>
    <w:rsid w:val="001576A6"/>
    <w:rsid w:val="001616D6"/>
    <w:rsid w:val="00162C0C"/>
    <w:rsid w:val="00163255"/>
    <w:rsid w:val="001633B6"/>
    <w:rsid w:val="001633C1"/>
    <w:rsid w:val="00163E78"/>
    <w:rsid w:val="00166F46"/>
    <w:rsid w:val="00167377"/>
    <w:rsid w:val="001678A9"/>
    <w:rsid w:val="0017046B"/>
    <w:rsid w:val="00170D29"/>
    <w:rsid w:val="00170FF4"/>
    <w:rsid w:val="00171292"/>
    <w:rsid w:val="00172E93"/>
    <w:rsid w:val="001735AE"/>
    <w:rsid w:val="00174C42"/>
    <w:rsid w:val="001752E9"/>
    <w:rsid w:val="0017601C"/>
    <w:rsid w:val="0017685F"/>
    <w:rsid w:val="0017732F"/>
    <w:rsid w:val="00182D9D"/>
    <w:rsid w:val="001867CF"/>
    <w:rsid w:val="00186829"/>
    <w:rsid w:val="001874C1"/>
    <w:rsid w:val="001878E5"/>
    <w:rsid w:val="00187A6B"/>
    <w:rsid w:val="00190041"/>
    <w:rsid w:val="00190CB4"/>
    <w:rsid w:val="00190E63"/>
    <w:rsid w:val="001945C7"/>
    <w:rsid w:val="00194D12"/>
    <w:rsid w:val="001A0FA6"/>
    <w:rsid w:val="001A160E"/>
    <w:rsid w:val="001A34D7"/>
    <w:rsid w:val="001A3EDB"/>
    <w:rsid w:val="001A4770"/>
    <w:rsid w:val="001A6E6A"/>
    <w:rsid w:val="001A77DD"/>
    <w:rsid w:val="001B31F2"/>
    <w:rsid w:val="001B5136"/>
    <w:rsid w:val="001B51F7"/>
    <w:rsid w:val="001B5ED6"/>
    <w:rsid w:val="001B645F"/>
    <w:rsid w:val="001C0BA0"/>
    <w:rsid w:val="001C23FC"/>
    <w:rsid w:val="001C2639"/>
    <w:rsid w:val="001C31B0"/>
    <w:rsid w:val="001C388F"/>
    <w:rsid w:val="001C4AA4"/>
    <w:rsid w:val="001C5821"/>
    <w:rsid w:val="001C6479"/>
    <w:rsid w:val="001C7563"/>
    <w:rsid w:val="001D0720"/>
    <w:rsid w:val="001D2797"/>
    <w:rsid w:val="001D3704"/>
    <w:rsid w:val="001D3A5A"/>
    <w:rsid w:val="001D4704"/>
    <w:rsid w:val="001D55CE"/>
    <w:rsid w:val="001D614E"/>
    <w:rsid w:val="001D7B16"/>
    <w:rsid w:val="001D7D8C"/>
    <w:rsid w:val="001E1E54"/>
    <w:rsid w:val="001E2320"/>
    <w:rsid w:val="001E2468"/>
    <w:rsid w:val="001E28F3"/>
    <w:rsid w:val="001E5031"/>
    <w:rsid w:val="001E5816"/>
    <w:rsid w:val="001E582F"/>
    <w:rsid w:val="001E585D"/>
    <w:rsid w:val="001E6C0A"/>
    <w:rsid w:val="001E712F"/>
    <w:rsid w:val="001E7DE5"/>
    <w:rsid w:val="001F18B9"/>
    <w:rsid w:val="001F2E90"/>
    <w:rsid w:val="001F64B0"/>
    <w:rsid w:val="0020232C"/>
    <w:rsid w:val="00203062"/>
    <w:rsid w:val="002035DF"/>
    <w:rsid w:val="00204781"/>
    <w:rsid w:val="002056C3"/>
    <w:rsid w:val="002100F6"/>
    <w:rsid w:val="00211549"/>
    <w:rsid w:val="00212834"/>
    <w:rsid w:val="00215EA3"/>
    <w:rsid w:val="002225F4"/>
    <w:rsid w:val="002228B1"/>
    <w:rsid w:val="00223116"/>
    <w:rsid w:val="00224496"/>
    <w:rsid w:val="00224AA6"/>
    <w:rsid w:val="00224DCA"/>
    <w:rsid w:val="00225DC9"/>
    <w:rsid w:val="0022613D"/>
    <w:rsid w:val="0022629E"/>
    <w:rsid w:val="0022773A"/>
    <w:rsid w:val="002307F5"/>
    <w:rsid w:val="00230D56"/>
    <w:rsid w:val="00231EFA"/>
    <w:rsid w:val="00232A48"/>
    <w:rsid w:val="00232BC1"/>
    <w:rsid w:val="00233F2B"/>
    <w:rsid w:val="00234B3B"/>
    <w:rsid w:val="00235235"/>
    <w:rsid w:val="002354B3"/>
    <w:rsid w:val="00242546"/>
    <w:rsid w:val="002435D7"/>
    <w:rsid w:val="00245084"/>
    <w:rsid w:val="00246D5E"/>
    <w:rsid w:val="00250123"/>
    <w:rsid w:val="00250423"/>
    <w:rsid w:val="002528B9"/>
    <w:rsid w:val="00256F24"/>
    <w:rsid w:val="002573A7"/>
    <w:rsid w:val="00257872"/>
    <w:rsid w:val="00260716"/>
    <w:rsid w:val="00260B75"/>
    <w:rsid w:val="002613DA"/>
    <w:rsid w:val="00261C13"/>
    <w:rsid w:val="0026231F"/>
    <w:rsid w:val="002631AE"/>
    <w:rsid w:val="002638E0"/>
    <w:rsid w:val="00264675"/>
    <w:rsid w:val="00264E13"/>
    <w:rsid w:val="002653CC"/>
    <w:rsid w:val="00265A13"/>
    <w:rsid w:val="00266C64"/>
    <w:rsid w:val="00266FBC"/>
    <w:rsid w:val="00270256"/>
    <w:rsid w:val="00271C2B"/>
    <w:rsid w:val="002726F2"/>
    <w:rsid w:val="00272C14"/>
    <w:rsid w:val="00274611"/>
    <w:rsid w:val="002802E1"/>
    <w:rsid w:val="002809A5"/>
    <w:rsid w:val="002819B7"/>
    <w:rsid w:val="00282205"/>
    <w:rsid w:val="00282B17"/>
    <w:rsid w:val="002831D3"/>
    <w:rsid w:val="002842CC"/>
    <w:rsid w:val="00284359"/>
    <w:rsid w:val="00284A13"/>
    <w:rsid w:val="002851F7"/>
    <w:rsid w:val="0028593F"/>
    <w:rsid w:val="00285D07"/>
    <w:rsid w:val="00286766"/>
    <w:rsid w:val="00287B7C"/>
    <w:rsid w:val="002904BB"/>
    <w:rsid w:val="00290C71"/>
    <w:rsid w:val="00291A7E"/>
    <w:rsid w:val="00291BD1"/>
    <w:rsid w:val="00295192"/>
    <w:rsid w:val="002954A5"/>
    <w:rsid w:val="00296532"/>
    <w:rsid w:val="002A16FB"/>
    <w:rsid w:val="002A1B60"/>
    <w:rsid w:val="002A1CF1"/>
    <w:rsid w:val="002A1D19"/>
    <w:rsid w:val="002A23CA"/>
    <w:rsid w:val="002A2F31"/>
    <w:rsid w:val="002A2F52"/>
    <w:rsid w:val="002A3931"/>
    <w:rsid w:val="002A3A54"/>
    <w:rsid w:val="002A4234"/>
    <w:rsid w:val="002A567F"/>
    <w:rsid w:val="002A5C07"/>
    <w:rsid w:val="002A7639"/>
    <w:rsid w:val="002A7E00"/>
    <w:rsid w:val="002B0373"/>
    <w:rsid w:val="002B0DD3"/>
    <w:rsid w:val="002B2801"/>
    <w:rsid w:val="002B3CC3"/>
    <w:rsid w:val="002B45C6"/>
    <w:rsid w:val="002B5051"/>
    <w:rsid w:val="002B5438"/>
    <w:rsid w:val="002B7A42"/>
    <w:rsid w:val="002C10D6"/>
    <w:rsid w:val="002C4EE4"/>
    <w:rsid w:val="002C5B39"/>
    <w:rsid w:val="002C5FB7"/>
    <w:rsid w:val="002C64C1"/>
    <w:rsid w:val="002D2781"/>
    <w:rsid w:val="002D39B4"/>
    <w:rsid w:val="002D6D84"/>
    <w:rsid w:val="002E0F1A"/>
    <w:rsid w:val="002E1221"/>
    <w:rsid w:val="002E2259"/>
    <w:rsid w:val="002E4945"/>
    <w:rsid w:val="002E5214"/>
    <w:rsid w:val="002E6F48"/>
    <w:rsid w:val="002F2648"/>
    <w:rsid w:val="002F34CC"/>
    <w:rsid w:val="002F45F9"/>
    <w:rsid w:val="002F4FCA"/>
    <w:rsid w:val="002F5EBA"/>
    <w:rsid w:val="002F65A2"/>
    <w:rsid w:val="003019F4"/>
    <w:rsid w:val="00302126"/>
    <w:rsid w:val="00303823"/>
    <w:rsid w:val="00304C31"/>
    <w:rsid w:val="00305835"/>
    <w:rsid w:val="00307AA3"/>
    <w:rsid w:val="00310C59"/>
    <w:rsid w:val="00310E83"/>
    <w:rsid w:val="00311931"/>
    <w:rsid w:val="0031388A"/>
    <w:rsid w:val="0031489B"/>
    <w:rsid w:val="00316BC3"/>
    <w:rsid w:val="003174A0"/>
    <w:rsid w:val="003203F9"/>
    <w:rsid w:val="00322E85"/>
    <w:rsid w:val="003241DD"/>
    <w:rsid w:val="00324CB4"/>
    <w:rsid w:val="00326541"/>
    <w:rsid w:val="00326707"/>
    <w:rsid w:val="00326B5A"/>
    <w:rsid w:val="00327539"/>
    <w:rsid w:val="00333AFD"/>
    <w:rsid w:val="00334814"/>
    <w:rsid w:val="0033595C"/>
    <w:rsid w:val="00336590"/>
    <w:rsid w:val="00336A25"/>
    <w:rsid w:val="0034173F"/>
    <w:rsid w:val="003423D0"/>
    <w:rsid w:val="00342E54"/>
    <w:rsid w:val="00344257"/>
    <w:rsid w:val="0034451F"/>
    <w:rsid w:val="003465F1"/>
    <w:rsid w:val="00346895"/>
    <w:rsid w:val="00347BA9"/>
    <w:rsid w:val="00351A1C"/>
    <w:rsid w:val="00354BB5"/>
    <w:rsid w:val="00355FCC"/>
    <w:rsid w:val="00356CB0"/>
    <w:rsid w:val="00357B69"/>
    <w:rsid w:val="003606AE"/>
    <w:rsid w:val="003611A9"/>
    <w:rsid w:val="00361661"/>
    <w:rsid w:val="003628B8"/>
    <w:rsid w:val="003630D1"/>
    <w:rsid w:val="00363803"/>
    <w:rsid w:val="0036547B"/>
    <w:rsid w:val="003662C6"/>
    <w:rsid w:val="00367712"/>
    <w:rsid w:val="003701A5"/>
    <w:rsid w:val="00370C52"/>
    <w:rsid w:val="0037179C"/>
    <w:rsid w:val="00371D00"/>
    <w:rsid w:val="00372E8D"/>
    <w:rsid w:val="003731B7"/>
    <w:rsid w:val="003731C1"/>
    <w:rsid w:val="0038001F"/>
    <w:rsid w:val="0038063A"/>
    <w:rsid w:val="00381B1B"/>
    <w:rsid w:val="00382327"/>
    <w:rsid w:val="0038258B"/>
    <w:rsid w:val="00382FAE"/>
    <w:rsid w:val="0038476A"/>
    <w:rsid w:val="00384EC2"/>
    <w:rsid w:val="003850A2"/>
    <w:rsid w:val="003858BD"/>
    <w:rsid w:val="00386165"/>
    <w:rsid w:val="00386673"/>
    <w:rsid w:val="003872A7"/>
    <w:rsid w:val="003901DB"/>
    <w:rsid w:val="00390D5D"/>
    <w:rsid w:val="00393091"/>
    <w:rsid w:val="0039320A"/>
    <w:rsid w:val="00394757"/>
    <w:rsid w:val="0039607A"/>
    <w:rsid w:val="0039696C"/>
    <w:rsid w:val="00396D20"/>
    <w:rsid w:val="003974EB"/>
    <w:rsid w:val="00397E40"/>
    <w:rsid w:val="003A09D1"/>
    <w:rsid w:val="003A21AA"/>
    <w:rsid w:val="003A2360"/>
    <w:rsid w:val="003A25F6"/>
    <w:rsid w:val="003A45E0"/>
    <w:rsid w:val="003A4995"/>
    <w:rsid w:val="003A552D"/>
    <w:rsid w:val="003A5E79"/>
    <w:rsid w:val="003A7131"/>
    <w:rsid w:val="003B0159"/>
    <w:rsid w:val="003B0400"/>
    <w:rsid w:val="003B0522"/>
    <w:rsid w:val="003B13CE"/>
    <w:rsid w:val="003B4907"/>
    <w:rsid w:val="003C09E3"/>
    <w:rsid w:val="003C3B56"/>
    <w:rsid w:val="003C3D7D"/>
    <w:rsid w:val="003C509E"/>
    <w:rsid w:val="003C5412"/>
    <w:rsid w:val="003C557A"/>
    <w:rsid w:val="003C70CC"/>
    <w:rsid w:val="003D2622"/>
    <w:rsid w:val="003D2C80"/>
    <w:rsid w:val="003D43C3"/>
    <w:rsid w:val="003D441F"/>
    <w:rsid w:val="003D5B24"/>
    <w:rsid w:val="003D616D"/>
    <w:rsid w:val="003D61A0"/>
    <w:rsid w:val="003D62A7"/>
    <w:rsid w:val="003D6E34"/>
    <w:rsid w:val="003E2575"/>
    <w:rsid w:val="003E378E"/>
    <w:rsid w:val="003E48FD"/>
    <w:rsid w:val="003E5B99"/>
    <w:rsid w:val="003E70B3"/>
    <w:rsid w:val="003E7840"/>
    <w:rsid w:val="003F3581"/>
    <w:rsid w:val="003F3CDD"/>
    <w:rsid w:val="003F4755"/>
    <w:rsid w:val="003F519D"/>
    <w:rsid w:val="003F5A95"/>
    <w:rsid w:val="003F71AA"/>
    <w:rsid w:val="004033A8"/>
    <w:rsid w:val="00407F2B"/>
    <w:rsid w:val="00410CD4"/>
    <w:rsid w:val="0041168B"/>
    <w:rsid w:val="00411B7C"/>
    <w:rsid w:val="00411CCF"/>
    <w:rsid w:val="004124EC"/>
    <w:rsid w:val="00412C07"/>
    <w:rsid w:val="00412D4D"/>
    <w:rsid w:val="004135DA"/>
    <w:rsid w:val="00413E24"/>
    <w:rsid w:val="00413EE5"/>
    <w:rsid w:val="004141E5"/>
    <w:rsid w:val="0041565A"/>
    <w:rsid w:val="0041659B"/>
    <w:rsid w:val="00416750"/>
    <w:rsid w:val="00417379"/>
    <w:rsid w:val="00422021"/>
    <w:rsid w:val="004225B0"/>
    <w:rsid w:val="00424210"/>
    <w:rsid w:val="0042660C"/>
    <w:rsid w:val="00427037"/>
    <w:rsid w:val="00430874"/>
    <w:rsid w:val="004333F1"/>
    <w:rsid w:val="0043445E"/>
    <w:rsid w:val="00435F71"/>
    <w:rsid w:val="00440A35"/>
    <w:rsid w:val="00440EF9"/>
    <w:rsid w:val="004417CA"/>
    <w:rsid w:val="00441EBD"/>
    <w:rsid w:val="004434A5"/>
    <w:rsid w:val="0044424C"/>
    <w:rsid w:val="004458A3"/>
    <w:rsid w:val="0044618D"/>
    <w:rsid w:val="00446550"/>
    <w:rsid w:val="004479E9"/>
    <w:rsid w:val="00451E5A"/>
    <w:rsid w:val="004523C3"/>
    <w:rsid w:val="0045435D"/>
    <w:rsid w:val="00455DBA"/>
    <w:rsid w:val="0046260E"/>
    <w:rsid w:val="00462F8F"/>
    <w:rsid w:val="00464090"/>
    <w:rsid w:val="0046442B"/>
    <w:rsid w:val="00464BB7"/>
    <w:rsid w:val="00465CEE"/>
    <w:rsid w:val="00466CB8"/>
    <w:rsid w:val="004671CC"/>
    <w:rsid w:val="00471569"/>
    <w:rsid w:val="00472DCB"/>
    <w:rsid w:val="00472FAB"/>
    <w:rsid w:val="00473622"/>
    <w:rsid w:val="004740E5"/>
    <w:rsid w:val="00474CD7"/>
    <w:rsid w:val="00474D2A"/>
    <w:rsid w:val="00481E3E"/>
    <w:rsid w:val="004827D0"/>
    <w:rsid w:val="004837A8"/>
    <w:rsid w:val="00483FCD"/>
    <w:rsid w:val="004859B2"/>
    <w:rsid w:val="004864B2"/>
    <w:rsid w:val="00486EE6"/>
    <w:rsid w:val="00487F1A"/>
    <w:rsid w:val="00493C36"/>
    <w:rsid w:val="00495A9C"/>
    <w:rsid w:val="00496DC9"/>
    <w:rsid w:val="00497510"/>
    <w:rsid w:val="00497656"/>
    <w:rsid w:val="004A1E66"/>
    <w:rsid w:val="004A3775"/>
    <w:rsid w:val="004A5282"/>
    <w:rsid w:val="004A618B"/>
    <w:rsid w:val="004A746A"/>
    <w:rsid w:val="004B026A"/>
    <w:rsid w:val="004B06A7"/>
    <w:rsid w:val="004B08E6"/>
    <w:rsid w:val="004B22F7"/>
    <w:rsid w:val="004B2C3A"/>
    <w:rsid w:val="004B2E1D"/>
    <w:rsid w:val="004B2EAA"/>
    <w:rsid w:val="004B34B0"/>
    <w:rsid w:val="004B40D7"/>
    <w:rsid w:val="004B4959"/>
    <w:rsid w:val="004B61CC"/>
    <w:rsid w:val="004B76DB"/>
    <w:rsid w:val="004B7A3D"/>
    <w:rsid w:val="004C0924"/>
    <w:rsid w:val="004C0F03"/>
    <w:rsid w:val="004C1821"/>
    <w:rsid w:val="004C2D37"/>
    <w:rsid w:val="004C3854"/>
    <w:rsid w:val="004C6E18"/>
    <w:rsid w:val="004C79EE"/>
    <w:rsid w:val="004D05F9"/>
    <w:rsid w:val="004D1E65"/>
    <w:rsid w:val="004D3BEF"/>
    <w:rsid w:val="004D3FA3"/>
    <w:rsid w:val="004D4D75"/>
    <w:rsid w:val="004D57AD"/>
    <w:rsid w:val="004D5863"/>
    <w:rsid w:val="004D7359"/>
    <w:rsid w:val="004D7A18"/>
    <w:rsid w:val="004E07EF"/>
    <w:rsid w:val="004E07F9"/>
    <w:rsid w:val="004E31AA"/>
    <w:rsid w:val="004E3924"/>
    <w:rsid w:val="004E63B7"/>
    <w:rsid w:val="004E651E"/>
    <w:rsid w:val="004E6848"/>
    <w:rsid w:val="004E6E6C"/>
    <w:rsid w:val="004E743A"/>
    <w:rsid w:val="004E7E07"/>
    <w:rsid w:val="004F3709"/>
    <w:rsid w:val="004F39EF"/>
    <w:rsid w:val="004F3D47"/>
    <w:rsid w:val="004F53BC"/>
    <w:rsid w:val="004F5BAF"/>
    <w:rsid w:val="004F7621"/>
    <w:rsid w:val="005000B7"/>
    <w:rsid w:val="0050262F"/>
    <w:rsid w:val="005041EB"/>
    <w:rsid w:val="00504F79"/>
    <w:rsid w:val="0050704B"/>
    <w:rsid w:val="00510ACE"/>
    <w:rsid w:val="005111C8"/>
    <w:rsid w:val="00512A8B"/>
    <w:rsid w:val="00514395"/>
    <w:rsid w:val="00514D41"/>
    <w:rsid w:val="005153D9"/>
    <w:rsid w:val="0051577E"/>
    <w:rsid w:val="00515D02"/>
    <w:rsid w:val="0051623F"/>
    <w:rsid w:val="00516DD7"/>
    <w:rsid w:val="0051787A"/>
    <w:rsid w:val="00517AD3"/>
    <w:rsid w:val="00517ADD"/>
    <w:rsid w:val="005207AC"/>
    <w:rsid w:val="0052275C"/>
    <w:rsid w:val="00525B80"/>
    <w:rsid w:val="0052730C"/>
    <w:rsid w:val="0052735A"/>
    <w:rsid w:val="00527365"/>
    <w:rsid w:val="00530420"/>
    <w:rsid w:val="00531CED"/>
    <w:rsid w:val="00533CF6"/>
    <w:rsid w:val="00534363"/>
    <w:rsid w:val="00536D87"/>
    <w:rsid w:val="00540A8A"/>
    <w:rsid w:val="00544C3C"/>
    <w:rsid w:val="00544DEC"/>
    <w:rsid w:val="0054501B"/>
    <w:rsid w:val="005456D9"/>
    <w:rsid w:val="005471F1"/>
    <w:rsid w:val="005479D9"/>
    <w:rsid w:val="00551C6B"/>
    <w:rsid w:val="00555456"/>
    <w:rsid w:val="00555F6E"/>
    <w:rsid w:val="00561FDF"/>
    <w:rsid w:val="00562C0A"/>
    <w:rsid w:val="00564B1B"/>
    <w:rsid w:val="00565376"/>
    <w:rsid w:val="005657DB"/>
    <w:rsid w:val="0056701F"/>
    <w:rsid w:val="005673C7"/>
    <w:rsid w:val="00572174"/>
    <w:rsid w:val="00572D75"/>
    <w:rsid w:val="00573579"/>
    <w:rsid w:val="00573B86"/>
    <w:rsid w:val="00574666"/>
    <w:rsid w:val="00575D3E"/>
    <w:rsid w:val="00576A23"/>
    <w:rsid w:val="0057717E"/>
    <w:rsid w:val="005821BA"/>
    <w:rsid w:val="00583154"/>
    <w:rsid w:val="00585772"/>
    <w:rsid w:val="0058623A"/>
    <w:rsid w:val="00587133"/>
    <w:rsid w:val="00587255"/>
    <w:rsid w:val="005873D1"/>
    <w:rsid w:val="00587A29"/>
    <w:rsid w:val="005903D2"/>
    <w:rsid w:val="00591046"/>
    <w:rsid w:val="00591047"/>
    <w:rsid w:val="005924B3"/>
    <w:rsid w:val="00592FD0"/>
    <w:rsid w:val="005954D3"/>
    <w:rsid w:val="005A1857"/>
    <w:rsid w:val="005A2687"/>
    <w:rsid w:val="005A322A"/>
    <w:rsid w:val="005A409F"/>
    <w:rsid w:val="005A4F43"/>
    <w:rsid w:val="005A6A5A"/>
    <w:rsid w:val="005B1871"/>
    <w:rsid w:val="005B1CAC"/>
    <w:rsid w:val="005B3C11"/>
    <w:rsid w:val="005B496C"/>
    <w:rsid w:val="005B4BEE"/>
    <w:rsid w:val="005B5338"/>
    <w:rsid w:val="005B6CAF"/>
    <w:rsid w:val="005B713F"/>
    <w:rsid w:val="005B7FCA"/>
    <w:rsid w:val="005C0957"/>
    <w:rsid w:val="005C0C14"/>
    <w:rsid w:val="005C2098"/>
    <w:rsid w:val="005C3904"/>
    <w:rsid w:val="005C566E"/>
    <w:rsid w:val="005C6574"/>
    <w:rsid w:val="005C756E"/>
    <w:rsid w:val="005D307D"/>
    <w:rsid w:val="005D3FB0"/>
    <w:rsid w:val="005D42D3"/>
    <w:rsid w:val="005D7A51"/>
    <w:rsid w:val="005E1AC0"/>
    <w:rsid w:val="005E3FA8"/>
    <w:rsid w:val="005E6059"/>
    <w:rsid w:val="005E6272"/>
    <w:rsid w:val="005F13E8"/>
    <w:rsid w:val="005F18D2"/>
    <w:rsid w:val="005F1B8E"/>
    <w:rsid w:val="005F250D"/>
    <w:rsid w:val="005F50E3"/>
    <w:rsid w:val="005F66CE"/>
    <w:rsid w:val="005F6F56"/>
    <w:rsid w:val="005F6FD6"/>
    <w:rsid w:val="00600115"/>
    <w:rsid w:val="00603435"/>
    <w:rsid w:val="00604571"/>
    <w:rsid w:val="006051BC"/>
    <w:rsid w:val="006059B9"/>
    <w:rsid w:val="00606515"/>
    <w:rsid w:val="00610984"/>
    <w:rsid w:val="00614B2B"/>
    <w:rsid w:val="006152F2"/>
    <w:rsid w:val="00616D75"/>
    <w:rsid w:val="00621181"/>
    <w:rsid w:val="00622872"/>
    <w:rsid w:val="0062610B"/>
    <w:rsid w:val="006273A1"/>
    <w:rsid w:val="006274B7"/>
    <w:rsid w:val="00634808"/>
    <w:rsid w:val="0063570F"/>
    <w:rsid w:val="00637E53"/>
    <w:rsid w:val="0064034B"/>
    <w:rsid w:val="00640B03"/>
    <w:rsid w:val="00640FF7"/>
    <w:rsid w:val="00641C34"/>
    <w:rsid w:val="00643E4B"/>
    <w:rsid w:val="006447E9"/>
    <w:rsid w:val="00645C05"/>
    <w:rsid w:val="00645E68"/>
    <w:rsid w:val="00646D78"/>
    <w:rsid w:val="006507BB"/>
    <w:rsid w:val="00650DD1"/>
    <w:rsid w:val="0065101B"/>
    <w:rsid w:val="00651880"/>
    <w:rsid w:val="00651D65"/>
    <w:rsid w:val="0065258C"/>
    <w:rsid w:val="00655ACE"/>
    <w:rsid w:val="006570D1"/>
    <w:rsid w:val="00662312"/>
    <w:rsid w:val="006632C4"/>
    <w:rsid w:val="006645E1"/>
    <w:rsid w:val="006657DD"/>
    <w:rsid w:val="00666286"/>
    <w:rsid w:val="00666549"/>
    <w:rsid w:val="006672DC"/>
    <w:rsid w:val="0066794A"/>
    <w:rsid w:val="006723E6"/>
    <w:rsid w:val="00672FD9"/>
    <w:rsid w:val="00673772"/>
    <w:rsid w:val="006744FF"/>
    <w:rsid w:val="0067510C"/>
    <w:rsid w:val="006754D8"/>
    <w:rsid w:val="00675967"/>
    <w:rsid w:val="00675C46"/>
    <w:rsid w:val="0067745F"/>
    <w:rsid w:val="00681309"/>
    <w:rsid w:val="00685266"/>
    <w:rsid w:val="006852AD"/>
    <w:rsid w:val="00686D9A"/>
    <w:rsid w:val="00687C71"/>
    <w:rsid w:val="00687C79"/>
    <w:rsid w:val="00687D6C"/>
    <w:rsid w:val="006912F3"/>
    <w:rsid w:val="00691544"/>
    <w:rsid w:val="00692679"/>
    <w:rsid w:val="0069370F"/>
    <w:rsid w:val="00696EFE"/>
    <w:rsid w:val="006A0DBD"/>
    <w:rsid w:val="006A13D5"/>
    <w:rsid w:val="006A55CD"/>
    <w:rsid w:val="006A614B"/>
    <w:rsid w:val="006A7077"/>
    <w:rsid w:val="006B1466"/>
    <w:rsid w:val="006B1BCC"/>
    <w:rsid w:val="006B1DF8"/>
    <w:rsid w:val="006B1FF2"/>
    <w:rsid w:val="006B23E9"/>
    <w:rsid w:val="006B633D"/>
    <w:rsid w:val="006B7C7F"/>
    <w:rsid w:val="006C014E"/>
    <w:rsid w:val="006C17BF"/>
    <w:rsid w:val="006C32CA"/>
    <w:rsid w:val="006C3DD6"/>
    <w:rsid w:val="006C3EA5"/>
    <w:rsid w:val="006C5776"/>
    <w:rsid w:val="006C5C8C"/>
    <w:rsid w:val="006C7D62"/>
    <w:rsid w:val="006D171F"/>
    <w:rsid w:val="006D1828"/>
    <w:rsid w:val="006D21CC"/>
    <w:rsid w:val="006D25EA"/>
    <w:rsid w:val="006D2933"/>
    <w:rsid w:val="006D2BB7"/>
    <w:rsid w:val="006D3716"/>
    <w:rsid w:val="006D39C3"/>
    <w:rsid w:val="006D405A"/>
    <w:rsid w:val="006D4208"/>
    <w:rsid w:val="006D48B3"/>
    <w:rsid w:val="006D4AC3"/>
    <w:rsid w:val="006D501F"/>
    <w:rsid w:val="006D55BD"/>
    <w:rsid w:val="006D5F3F"/>
    <w:rsid w:val="006E01A2"/>
    <w:rsid w:val="006E01F5"/>
    <w:rsid w:val="006E1D97"/>
    <w:rsid w:val="006E3493"/>
    <w:rsid w:val="006E35F1"/>
    <w:rsid w:val="006E6153"/>
    <w:rsid w:val="006E67C2"/>
    <w:rsid w:val="006F0375"/>
    <w:rsid w:val="006F133E"/>
    <w:rsid w:val="006F301E"/>
    <w:rsid w:val="006F4093"/>
    <w:rsid w:val="006F41AB"/>
    <w:rsid w:val="006F5943"/>
    <w:rsid w:val="006F61B4"/>
    <w:rsid w:val="006F7489"/>
    <w:rsid w:val="006F7D16"/>
    <w:rsid w:val="00702B8B"/>
    <w:rsid w:val="0070352D"/>
    <w:rsid w:val="00703C2C"/>
    <w:rsid w:val="00704997"/>
    <w:rsid w:val="00704B61"/>
    <w:rsid w:val="00711EA1"/>
    <w:rsid w:val="0071315F"/>
    <w:rsid w:val="00713ABF"/>
    <w:rsid w:val="00714561"/>
    <w:rsid w:val="00715A81"/>
    <w:rsid w:val="007160F6"/>
    <w:rsid w:val="0071741B"/>
    <w:rsid w:val="00717526"/>
    <w:rsid w:val="00717610"/>
    <w:rsid w:val="0071773A"/>
    <w:rsid w:val="00725352"/>
    <w:rsid w:val="00725588"/>
    <w:rsid w:val="00725A98"/>
    <w:rsid w:val="00725DC4"/>
    <w:rsid w:val="0072695F"/>
    <w:rsid w:val="007273CF"/>
    <w:rsid w:val="007319A0"/>
    <w:rsid w:val="00731B65"/>
    <w:rsid w:val="007321D7"/>
    <w:rsid w:val="00733528"/>
    <w:rsid w:val="00734DE9"/>
    <w:rsid w:val="00736223"/>
    <w:rsid w:val="00737213"/>
    <w:rsid w:val="007373B8"/>
    <w:rsid w:val="0074063B"/>
    <w:rsid w:val="00742D1E"/>
    <w:rsid w:val="00743A78"/>
    <w:rsid w:val="007454BF"/>
    <w:rsid w:val="00745969"/>
    <w:rsid w:val="00746A1B"/>
    <w:rsid w:val="00746B61"/>
    <w:rsid w:val="00746C1E"/>
    <w:rsid w:val="007516F6"/>
    <w:rsid w:val="00754DF2"/>
    <w:rsid w:val="00755785"/>
    <w:rsid w:val="00755EA8"/>
    <w:rsid w:val="00757595"/>
    <w:rsid w:val="00761709"/>
    <w:rsid w:val="00761FCF"/>
    <w:rsid w:val="00762613"/>
    <w:rsid w:val="007628B5"/>
    <w:rsid w:val="00766D25"/>
    <w:rsid w:val="0076712E"/>
    <w:rsid w:val="00771899"/>
    <w:rsid w:val="00772394"/>
    <w:rsid w:val="00772F1F"/>
    <w:rsid w:val="007743EE"/>
    <w:rsid w:val="0077471B"/>
    <w:rsid w:val="0077529B"/>
    <w:rsid w:val="00775BC5"/>
    <w:rsid w:val="00776237"/>
    <w:rsid w:val="00776BFA"/>
    <w:rsid w:val="00777D4F"/>
    <w:rsid w:val="007803F7"/>
    <w:rsid w:val="0078201E"/>
    <w:rsid w:val="00783809"/>
    <w:rsid w:val="00784313"/>
    <w:rsid w:val="00785D13"/>
    <w:rsid w:val="007866B7"/>
    <w:rsid w:val="0078791E"/>
    <w:rsid w:val="00791569"/>
    <w:rsid w:val="0079201C"/>
    <w:rsid w:val="00792B79"/>
    <w:rsid w:val="00795392"/>
    <w:rsid w:val="00795B43"/>
    <w:rsid w:val="007A067F"/>
    <w:rsid w:val="007A308B"/>
    <w:rsid w:val="007A3818"/>
    <w:rsid w:val="007A40F9"/>
    <w:rsid w:val="007A59BB"/>
    <w:rsid w:val="007A5C49"/>
    <w:rsid w:val="007A630F"/>
    <w:rsid w:val="007A6485"/>
    <w:rsid w:val="007A6B41"/>
    <w:rsid w:val="007B0C1C"/>
    <w:rsid w:val="007B184F"/>
    <w:rsid w:val="007B2541"/>
    <w:rsid w:val="007B3EE5"/>
    <w:rsid w:val="007B40A5"/>
    <w:rsid w:val="007B47DC"/>
    <w:rsid w:val="007B4C94"/>
    <w:rsid w:val="007B5076"/>
    <w:rsid w:val="007B611D"/>
    <w:rsid w:val="007C05CA"/>
    <w:rsid w:val="007C09BE"/>
    <w:rsid w:val="007C1056"/>
    <w:rsid w:val="007C130E"/>
    <w:rsid w:val="007C13D0"/>
    <w:rsid w:val="007C140A"/>
    <w:rsid w:val="007C3631"/>
    <w:rsid w:val="007C3F14"/>
    <w:rsid w:val="007C4E2E"/>
    <w:rsid w:val="007C623C"/>
    <w:rsid w:val="007C775D"/>
    <w:rsid w:val="007D0A0A"/>
    <w:rsid w:val="007D0E69"/>
    <w:rsid w:val="007D23AB"/>
    <w:rsid w:val="007D2C8D"/>
    <w:rsid w:val="007D41F2"/>
    <w:rsid w:val="007D57BF"/>
    <w:rsid w:val="007D6C94"/>
    <w:rsid w:val="007D74E4"/>
    <w:rsid w:val="007D789A"/>
    <w:rsid w:val="007D79A9"/>
    <w:rsid w:val="007D7ED9"/>
    <w:rsid w:val="007E03C3"/>
    <w:rsid w:val="007E0518"/>
    <w:rsid w:val="007E06FF"/>
    <w:rsid w:val="007E2255"/>
    <w:rsid w:val="007E428A"/>
    <w:rsid w:val="007E47E9"/>
    <w:rsid w:val="007E511E"/>
    <w:rsid w:val="007E5181"/>
    <w:rsid w:val="007E592E"/>
    <w:rsid w:val="007E5D9D"/>
    <w:rsid w:val="007E72CE"/>
    <w:rsid w:val="007F0729"/>
    <w:rsid w:val="007F1258"/>
    <w:rsid w:val="007F27D2"/>
    <w:rsid w:val="007F4230"/>
    <w:rsid w:val="007F4D13"/>
    <w:rsid w:val="007F4DBF"/>
    <w:rsid w:val="007F637D"/>
    <w:rsid w:val="008005CD"/>
    <w:rsid w:val="00802760"/>
    <w:rsid w:val="008030DB"/>
    <w:rsid w:val="0080532C"/>
    <w:rsid w:val="00812804"/>
    <w:rsid w:val="0081407E"/>
    <w:rsid w:val="008144CD"/>
    <w:rsid w:val="00814B7F"/>
    <w:rsid w:val="00814DAE"/>
    <w:rsid w:val="00814F34"/>
    <w:rsid w:val="00814FEA"/>
    <w:rsid w:val="00815523"/>
    <w:rsid w:val="008164FE"/>
    <w:rsid w:val="0081796F"/>
    <w:rsid w:val="00822084"/>
    <w:rsid w:val="008228F2"/>
    <w:rsid w:val="00822992"/>
    <w:rsid w:val="00823651"/>
    <w:rsid w:val="0082454D"/>
    <w:rsid w:val="00825649"/>
    <w:rsid w:val="008264DF"/>
    <w:rsid w:val="00830145"/>
    <w:rsid w:val="00830570"/>
    <w:rsid w:val="00830ACC"/>
    <w:rsid w:val="0083110D"/>
    <w:rsid w:val="0083110F"/>
    <w:rsid w:val="00831373"/>
    <w:rsid w:val="008319B9"/>
    <w:rsid w:val="00833F22"/>
    <w:rsid w:val="00834926"/>
    <w:rsid w:val="00834BFF"/>
    <w:rsid w:val="00834C0A"/>
    <w:rsid w:val="00835651"/>
    <w:rsid w:val="00835FE0"/>
    <w:rsid w:val="00837D91"/>
    <w:rsid w:val="00837E4F"/>
    <w:rsid w:val="00840519"/>
    <w:rsid w:val="008405A2"/>
    <w:rsid w:val="00840A64"/>
    <w:rsid w:val="00840AFC"/>
    <w:rsid w:val="00844A35"/>
    <w:rsid w:val="008472E5"/>
    <w:rsid w:val="00847A08"/>
    <w:rsid w:val="00847BB5"/>
    <w:rsid w:val="008523BE"/>
    <w:rsid w:val="00852F82"/>
    <w:rsid w:val="00853151"/>
    <w:rsid w:val="00853DDA"/>
    <w:rsid w:val="00855513"/>
    <w:rsid w:val="00855AED"/>
    <w:rsid w:val="008567CC"/>
    <w:rsid w:val="0085720C"/>
    <w:rsid w:val="008577AB"/>
    <w:rsid w:val="0086066F"/>
    <w:rsid w:val="00863633"/>
    <w:rsid w:val="00863670"/>
    <w:rsid w:val="00866F1C"/>
    <w:rsid w:val="00867DAB"/>
    <w:rsid w:val="00870703"/>
    <w:rsid w:val="00873118"/>
    <w:rsid w:val="00875F73"/>
    <w:rsid w:val="00876182"/>
    <w:rsid w:val="008775B4"/>
    <w:rsid w:val="00877BE0"/>
    <w:rsid w:val="00877DFA"/>
    <w:rsid w:val="00880554"/>
    <w:rsid w:val="00882843"/>
    <w:rsid w:val="008836AD"/>
    <w:rsid w:val="00883BBA"/>
    <w:rsid w:val="00883F3F"/>
    <w:rsid w:val="00884409"/>
    <w:rsid w:val="00885757"/>
    <w:rsid w:val="00885896"/>
    <w:rsid w:val="0088595F"/>
    <w:rsid w:val="00890ACA"/>
    <w:rsid w:val="0089166B"/>
    <w:rsid w:val="00891C25"/>
    <w:rsid w:val="00892911"/>
    <w:rsid w:val="00893239"/>
    <w:rsid w:val="0089379F"/>
    <w:rsid w:val="00894FDA"/>
    <w:rsid w:val="0089702D"/>
    <w:rsid w:val="008A071E"/>
    <w:rsid w:val="008A3ED5"/>
    <w:rsid w:val="008A5B24"/>
    <w:rsid w:val="008A68D2"/>
    <w:rsid w:val="008A69FC"/>
    <w:rsid w:val="008B17C3"/>
    <w:rsid w:val="008B2687"/>
    <w:rsid w:val="008B2921"/>
    <w:rsid w:val="008B325E"/>
    <w:rsid w:val="008B5D41"/>
    <w:rsid w:val="008B650C"/>
    <w:rsid w:val="008B6737"/>
    <w:rsid w:val="008B6F25"/>
    <w:rsid w:val="008B7B8A"/>
    <w:rsid w:val="008C011A"/>
    <w:rsid w:val="008C1A74"/>
    <w:rsid w:val="008C3B47"/>
    <w:rsid w:val="008C3CAC"/>
    <w:rsid w:val="008C438D"/>
    <w:rsid w:val="008C495D"/>
    <w:rsid w:val="008C4F18"/>
    <w:rsid w:val="008D07A5"/>
    <w:rsid w:val="008D1853"/>
    <w:rsid w:val="008D18DE"/>
    <w:rsid w:val="008D1B07"/>
    <w:rsid w:val="008D42C4"/>
    <w:rsid w:val="008D48AA"/>
    <w:rsid w:val="008D4D7A"/>
    <w:rsid w:val="008D6A28"/>
    <w:rsid w:val="008E00AE"/>
    <w:rsid w:val="008E0577"/>
    <w:rsid w:val="008E0F37"/>
    <w:rsid w:val="008E175C"/>
    <w:rsid w:val="008E22BD"/>
    <w:rsid w:val="008E2796"/>
    <w:rsid w:val="008E4CC9"/>
    <w:rsid w:val="008E6926"/>
    <w:rsid w:val="008E6F31"/>
    <w:rsid w:val="008F0CE2"/>
    <w:rsid w:val="008F42A0"/>
    <w:rsid w:val="008F5533"/>
    <w:rsid w:val="008F6906"/>
    <w:rsid w:val="008F79D5"/>
    <w:rsid w:val="009004F7"/>
    <w:rsid w:val="009044D6"/>
    <w:rsid w:val="00904E56"/>
    <w:rsid w:val="00910263"/>
    <w:rsid w:val="00910A75"/>
    <w:rsid w:val="00911297"/>
    <w:rsid w:val="009130C8"/>
    <w:rsid w:val="00915817"/>
    <w:rsid w:val="00921237"/>
    <w:rsid w:val="009214B1"/>
    <w:rsid w:val="00922E26"/>
    <w:rsid w:val="00923FDC"/>
    <w:rsid w:val="00926794"/>
    <w:rsid w:val="00926C19"/>
    <w:rsid w:val="00927465"/>
    <w:rsid w:val="00930530"/>
    <w:rsid w:val="00930CCC"/>
    <w:rsid w:val="00932107"/>
    <w:rsid w:val="00934292"/>
    <w:rsid w:val="009369CD"/>
    <w:rsid w:val="0093730C"/>
    <w:rsid w:val="00937F95"/>
    <w:rsid w:val="009410D6"/>
    <w:rsid w:val="009412A9"/>
    <w:rsid w:val="00941AAD"/>
    <w:rsid w:val="009420B0"/>
    <w:rsid w:val="00942BAA"/>
    <w:rsid w:val="0094413D"/>
    <w:rsid w:val="0094462B"/>
    <w:rsid w:val="0094484C"/>
    <w:rsid w:val="00944D16"/>
    <w:rsid w:val="00947026"/>
    <w:rsid w:val="0094716D"/>
    <w:rsid w:val="009479A1"/>
    <w:rsid w:val="00947BE0"/>
    <w:rsid w:val="00947D08"/>
    <w:rsid w:val="00950660"/>
    <w:rsid w:val="009511DD"/>
    <w:rsid w:val="00951698"/>
    <w:rsid w:val="00951E58"/>
    <w:rsid w:val="009525E8"/>
    <w:rsid w:val="0095558A"/>
    <w:rsid w:val="00955C61"/>
    <w:rsid w:val="0095646D"/>
    <w:rsid w:val="009567A2"/>
    <w:rsid w:val="00960A66"/>
    <w:rsid w:val="0096176B"/>
    <w:rsid w:val="00962627"/>
    <w:rsid w:val="00965C7A"/>
    <w:rsid w:val="00967C33"/>
    <w:rsid w:val="00973131"/>
    <w:rsid w:val="009736DB"/>
    <w:rsid w:val="00973BB6"/>
    <w:rsid w:val="00980B53"/>
    <w:rsid w:val="00982A70"/>
    <w:rsid w:val="00983276"/>
    <w:rsid w:val="00987974"/>
    <w:rsid w:val="00987E5C"/>
    <w:rsid w:val="00990428"/>
    <w:rsid w:val="00991D6E"/>
    <w:rsid w:val="00992EA7"/>
    <w:rsid w:val="00995916"/>
    <w:rsid w:val="0099604C"/>
    <w:rsid w:val="0099627D"/>
    <w:rsid w:val="00997338"/>
    <w:rsid w:val="009974D9"/>
    <w:rsid w:val="009977AC"/>
    <w:rsid w:val="009A01CE"/>
    <w:rsid w:val="009A0D2C"/>
    <w:rsid w:val="009A2600"/>
    <w:rsid w:val="009A3009"/>
    <w:rsid w:val="009A3CBD"/>
    <w:rsid w:val="009A4E09"/>
    <w:rsid w:val="009A4F54"/>
    <w:rsid w:val="009A76BD"/>
    <w:rsid w:val="009B0FA3"/>
    <w:rsid w:val="009B1AF8"/>
    <w:rsid w:val="009B2253"/>
    <w:rsid w:val="009B3B94"/>
    <w:rsid w:val="009B5CA3"/>
    <w:rsid w:val="009B61EE"/>
    <w:rsid w:val="009B662B"/>
    <w:rsid w:val="009C004B"/>
    <w:rsid w:val="009C2E31"/>
    <w:rsid w:val="009C79A9"/>
    <w:rsid w:val="009D2435"/>
    <w:rsid w:val="009D24B9"/>
    <w:rsid w:val="009D2B8E"/>
    <w:rsid w:val="009D5269"/>
    <w:rsid w:val="009D558F"/>
    <w:rsid w:val="009D5744"/>
    <w:rsid w:val="009D6447"/>
    <w:rsid w:val="009D64AD"/>
    <w:rsid w:val="009D77A8"/>
    <w:rsid w:val="009D792A"/>
    <w:rsid w:val="009E1F39"/>
    <w:rsid w:val="009E30B4"/>
    <w:rsid w:val="009E380A"/>
    <w:rsid w:val="009E4155"/>
    <w:rsid w:val="009E5683"/>
    <w:rsid w:val="009E6310"/>
    <w:rsid w:val="009E6D98"/>
    <w:rsid w:val="009E7276"/>
    <w:rsid w:val="009F241D"/>
    <w:rsid w:val="009F54DB"/>
    <w:rsid w:val="009F6EFA"/>
    <w:rsid w:val="009F7115"/>
    <w:rsid w:val="009F7BF7"/>
    <w:rsid w:val="00A0034C"/>
    <w:rsid w:val="00A01043"/>
    <w:rsid w:val="00A019F4"/>
    <w:rsid w:val="00A0322E"/>
    <w:rsid w:val="00A0558F"/>
    <w:rsid w:val="00A058C0"/>
    <w:rsid w:val="00A06870"/>
    <w:rsid w:val="00A102F5"/>
    <w:rsid w:val="00A129FB"/>
    <w:rsid w:val="00A12EF4"/>
    <w:rsid w:val="00A132BD"/>
    <w:rsid w:val="00A15A01"/>
    <w:rsid w:val="00A160AA"/>
    <w:rsid w:val="00A16A73"/>
    <w:rsid w:val="00A16EF2"/>
    <w:rsid w:val="00A2120F"/>
    <w:rsid w:val="00A22FF8"/>
    <w:rsid w:val="00A23244"/>
    <w:rsid w:val="00A2353A"/>
    <w:rsid w:val="00A23687"/>
    <w:rsid w:val="00A241C4"/>
    <w:rsid w:val="00A2477F"/>
    <w:rsid w:val="00A24FD9"/>
    <w:rsid w:val="00A261F5"/>
    <w:rsid w:val="00A31AB3"/>
    <w:rsid w:val="00A36219"/>
    <w:rsid w:val="00A36BB9"/>
    <w:rsid w:val="00A37C67"/>
    <w:rsid w:val="00A40B30"/>
    <w:rsid w:val="00A414E1"/>
    <w:rsid w:val="00A4185E"/>
    <w:rsid w:val="00A42A2C"/>
    <w:rsid w:val="00A42B65"/>
    <w:rsid w:val="00A467AE"/>
    <w:rsid w:val="00A46DEF"/>
    <w:rsid w:val="00A46F63"/>
    <w:rsid w:val="00A53291"/>
    <w:rsid w:val="00A55176"/>
    <w:rsid w:val="00A56A0A"/>
    <w:rsid w:val="00A56E20"/>
    <w:rsid w:val="00A56F1C"/>
    <w:rsid w:val="00A578DC"/>
    <w:rsid w:val="00A610CC"/>
    <w:rsid w:val="00A62A6A"/>
    <w:rsid w:val="00A63925"/>
    <w:rsid w:val="00A63F2B"/>
    <w:rsid w:val="00A64675"/>
    <w:rsid w:val="00A6507B"/>
    <w:rsid w:val="00A65D00"/>
    <w:rsid w:val="00A6715B"/>
    <w:rsid w:val="00A70179"/>
    <w:rsid w:val="00A71290"/>
    <w:rsid w:val="00A72395"/>
    <w:rsid w:val="00A73029"/>
    <w:rsid w:val="00A73CCC"/>
    <w:rsid w:val="00A77EDF"/>
    <w:rsid w:val="00A803B1"/>
    <w:rsid w:val="00A81E6D"/>
    <w:rsid w:val="00A8214E"/>
    <w:rsid w:val="00A826D1"/>
    <w:rsid w:val="00A83D2A"/>
    <w:rsid w:val="00A8543A"/>
    <w:rsid w:val="00A85EA3"/>
    <w:rsid w:val="00A871F3"/>
    <w:rsid w:val="00A916D1"/>
    <w:rsid w:val="00A91719"/>
    <w:rsid w:val="00A91D92"/>
    <w:rsid w:val="00A93762"/>
    <w:rsid w:val="00A93C98"/>
    <w:rsid w:val="00A93FC4"/>
    <w:rsid w:val="00A945BF"/>
    <w:rsid w:val="00A94CC5"/>
    <w:rsid w:val="00A95056"/>
    <w:rsid w:val="00A955A1"/>
    <w:rsid w:val="00A95906"/>
    <w:rsid w:val="00A95E10"/>
    <w:rsid w:val="00A95E2C"/>
    <w:rsid w:val="00A95E6B"/>
    <w:rsid w:val="00A95F80"/>
    <w:rsid w:val="00AA0CD8"/>
    <w:rsid w:val="00AA12B1"/>
    <w:rsid w:val="00AA27F9"/>
    <w:rsid w:val="00AA2A0E"/>
    <w:rsid w:val="00AA55B9"/>
    <w:rsid w:val="00AA6145"/>
    <w:rsid w:val="00AA725A"/>
    <w:rsid w:val="00AB027F"/>
    <w:rsid w:val="00AB092E"/>
    <w:rsid w:val="00AB0C5A"/>
    <w:rsid w:val="00AB2AC8"/>
    <w:rsid w:val="00AB30EE"/>
    <w:rsid w:val="00AB4482"/>
    <w:rsid w:val="00AB47B7"/>
    <w:rsid w:val="00AB51AF"/>
    <w:rsid w:val="00AB5B86"/>
    <w:rsid w:val="00AB6388"/>
    <w:rsid w:val="00AB7543"/>
    <w:rsid w:val="00AB75BE"/>
    <w:rsid w:val="00AC04F5"/>
    <w:rsid w:val="00AC0949"/>
    <w:rsid w:val="00AC0A5D"/>
    <w:rsid w:val="00AC1E79"/>
    <w:rsid w:val="00AC3A4A"/>
    <w:rsid w:val="00AC471B"/>
    <w:rsid w:val="00AC4E61"/>
    <w:rsid w:val="00AC4E85"/>
    <w:rsid w:val="00AC75AE"/>
    <w:rsid w:val="00AD0AC2"/>
    <w:rsid w:val="00AD0D63"/>
    <w:rsid w:val="00AD5585"/>
    <w:rsid w:val="00AD5861"/>
    <w:rsid w:val="00AD6F73"/>
    <w:rsid w:val="00AD7276"/>
    <w:rsid w:val="00AE0451"/>
    <w:rsid w:val="00AE1B62"/>
    <w:rsid w:val="00AE289E"/>
    <w:rsid w:val="00AE2975"/>
    <w:rsid w:val="00AE2DD7"/>
    <w:rsid w:val="00AE7AD8"/>
    <w:rsid w:val="00AF09EB"/>
    <w:rsid w:val="00AF0D2B"/>
    <w:rsid w:val="00AF1010"/>
    <w:rsid w:val="00AF1399"/>
    <w:rsid w:val="00AF3222"/>
    <w:rsid w:val="00AF4093"/>
    <w:rsid w:val="00AF443E"/>
    <w:rsid w:val="00AF7AA3"/>
    <w:rsid w:val="00AF7E1E"/>
    <w:rsid w:val="00B003A9"/>
    <w:rsid w:val="00B00606"/>
    <w:rsid w:val="00B00A04"/>
    <w:rsid w:val="00B0109E"/>
    <w:rsid w:val="00B0270D"/>
    <w:rsid w:val="00B0324B"/>
    <w:rsid w:val="00B03F20"/>
    <w:rsid w:val="00B05EEC"/>
    <w:rsid w:val="00B07585"/>
    <w:rsid w:val="00B10F65"/>
    <w:rsid w:val="00B117F2"/>
    <w:rsid w:val="00B129EA"/>
    <w:rsid w:val="00B13416"/>
    <w:rsid w:val="00B14473"/>
    <w:rsid w:val="00B14DCD"/>
    <w:rsid w:val="00B1566E"/>
    <w:rsid w:val="00B15D52"/>
    <w:rsid w:val="00B16102"/>
    <w:rsid w:val="00B205F1"/>
    <w:rsid w:val="00B21D33"/>
    <w:rsid w:val="00B234FF"/>
    <w:rsid w:val="00B2440E"/>
    <w:rsid w:val="00B267D7"/>
    <w:rsid w:val="00B349F2"/>
    <w:rsid w:val="00B37220"/>
    <w:rsid w:val="00B41C9E"/>
    <w:rsid w:val="00B4205A"/>
    <w:rsid w:val="00B426E4"/>
    <w:rsid w:val="00B442AC"/>
    <w:rsid w:val="00B45E83"/>
    <w:rsid w:val="00B46810"/>
    <w:rsid w:val="00B46AAE"/>
    <w:rsid w:val="00B47487"/>
    <w:rsid w:val="00B47A98"/>
    <w:rsid w:val="00B513FF"/>
    <w:rsid w:val="00B518A3"/>
    <w:rsid w:val="00B51EAD"/>
    <w:rsid w:val="00B523DE"/>
    <w:rsid w:val="00B52A89"/>
    <w:rsid w:val="00B53238"/>
    <w:rsid w:val="00B5363F"/>
    <w:rsid w:val="00B540BA"/>
    <w:rsid w:val="00B5543F"/>
    <w:rsid w:val="00B60134"/>
    <w:rsid w:val="00B606A1"/>
    <w:rsid w:val="00B60F4D"/>
    <w:rsid w:val="00B61588"/>
    <w:rsid w:val="00B6202B"/>
    <w:rsid w:val="00B631AC"/>
    <w:rsid w:val="00B64C6D"/>
    <w:rsid w:val="00B64DB8"/>
    <w:rsid w:val="00B65BF2"/>
    <w:rsid w:val="00B717F7"/>
    <w:rsid w:val="00B72E90"/>
    <w:rsid w:val="00B7329C"/>
    <w:rsid w:val="00B73BA5"/>
    <w:rsid w:val="00B73E11"/>
    <w:rsid w:val="00B777A3"/>
    <w:rsid w:val="00B809CB"/>
    <w:rsid w:val="00B80C25"/>
    <w:rsid w:val="00B82C9C"/>
    <w:rsid w:val="00B84B94"/>
    <w:rsid w:val="00B856FF"/>
    <w:rsid w:val="00B85EC5"/>
    <w:rsid w:val="00B85F86"/>
    <w:rsid w:val="00B87F54"/>
    <w:rsid w:val="00B91725"/>
    <w:rsid w:val="00B93C7A"/>
    <w:rsid w:val="00B9433F"/>
    <w:rsid w:val="00B947F7"/>
    <w:rsid w:val="00B977D0"/>
    <w:rsid w:val="00BA005E"/>
    <w:rsid w:val="00BA0238"/>
    <w:rsid w:val="00BA1B83"/>
    <w:rsid w:val="00BA2A2E"/>
    <w:rsid w:val="00BA3827"/>
    <w:rsid w:val="00BA42A8"/>
    <w:rsid w:val="00BA512F"/>
    <w:rsid w:val="00BA5ED5"/>
    <w:rsid w:val="00BA641A"/>
    <w:rsid w:val="00BB1AD8"/>
    <w:rsid w:val="00BB332B"/>
    <w:rsid w:val="00BB61A1"/>
    <w:rsid w:val="00BB6992"/>
    <w:rsid w:val="00BC0216"/>
    <w:rsid w:val="00BC247C"/>
    <w:rsid w:val="00BC5ECE"/>
    <w:rsid w:val="00BC674D"/>
    <w:rsid w:val="00BC6836"/>
    <w:rsid w:val="00BC6BDB"/>
    <w:rsid w:val="00BC75E6"/>
    <w:rsid w:val="00BC762F"/>
    <w:rsid w:val="00BC7755"/>
    <w:rsid w:val="00BD0BE4"/>
    <w:rsid w:val="00BD1F22"/>
    <w:rsid w:val="00BD1FF9"/>
    <w:rsid w:val="00BD2053"/>
    <w:rsid w:val="00BD627D"/>
    <w:rsid w:val="00BD697B"/>
    <w:rsid w:val="00BD6B5B"/>
    <w:rsid w:val="00BD6D9B"/>
    <w:rsid w:val="00BD7F27"/>
    <w:rsid w:val="00BE01E7"/>
    <w:rsid w:val="00BE0DD6"/>
    <w:rsid w:val="00BE103E"/>
    <w:rsid w:val="00BE19C2"/>
    <w:rsid w:val="00BE200D"/>
    <w:rsid w:val="00BE2334"/>
    <w:rsid w:val="00BE2C55"/>
    <w:rsid w:val="00BE39EB"/>
    <w:rsid w:val="00BE4EBF"/>
    <w:rsid w:val="00BE7978"/>
    <w:rsid w:val="00BF0141"/>
    <w:rsid w:val="00BF0CB3"/>
    <w:rsid w:val="00BF11A2"/>
    <w:rsid w:val="00BF4668"/>
    <w:rsid w:val="00BF5957"/>
    <w:rsid w:val="00BF5A0C"/>
    <w:rsid w:val="00BF5F27"/>
    <w:rsid w:val="00C004AC"/>
    <w:rsid w:val="00C00768"/>
    <w:rsid w:val="00C00AEE"/>
    <w:rsid w:val="00C0190E"/>
    <w:rsid w:val="00C01DF9"/>
    <w:rsid w:val="00C041A6"/>
    <w:rsid w:val="00C0621E"/>
    <w:rsid w:val="00C123AF"/>
    <w:rsid w:val="00C1309D"/>
    <w:rsid w:val="00C1331F"/>
    <w:rsid w:val="00C14D19"/>
    <w:rsid w:val="00C168B3"/>
    <w:rsid w:val="00C176C8"/>
    <w:rsid w:val="00C205B3"/>
    <w:rsid w:val="00C22CBC"/>
    <w:rsid w:val="00C23ADA"/>
    <w:rsid w:val="00C242D0"/>
    <w:rsid w:val="00C259FD"/>
    <w:rsid w:val="00C274DB"/>
    <w:rsid w:val="00C27ED4"/>
    <w:rsid w:val="00C30508"/>
    <w:rsid w:val="00C317A7"/>
    <w:rsid w:val="00C32188"/>
    <w:rsid w:val="00C32A71"/>
    <w:rsid w:val="00C34D65"/>
    <w:rsid w:val="00C3562A"/>
    <w:rsid w:val="00C376A5"/>
    <w:rsid w:val="00C401FC"/>
    <w:rsid w:val="00C404B3"/>
    <w:rsid w:val="00C4177C"/>
    <w:rsid w:val="00C43425"/>
    <w:rsid w:val="00C43CB9"/>
    <w:rsid w:val="00C479F8"/>
    <w:rsid w:val="00C47EBF"/>
    <w:rsid w:val="00C506B3"/>
    <w:rsid w:val="00C535E0"/>
    <w:rsid w:val="00C5384E"/>
    <w:rsid w:val="00C54049"/>
    <w:rsid w:val="00C5564B"/>
    <w:rsid w:val="00C5630D"/>
    <w:rsid w:val="00C60D83"/>
    <w:rsid w:val="00C61084"/>
    <w:rsid w:val="00C62F1D"/>
    <w:rsid w:val="00C631C5"/>
    <w:rsid w:val="00C632F5"/>
    <w:rsid w:val="00C63523"/>
    <w:rsid w:val="00C657C7"/>
    <w:rsid w:val="00C66A80"/>
    <w:rsid w:val="00C6745B"/>
    <w:rsid w:val="00C67495"/>
    <w:rsid w:val="00C700EF"/>
    <w:rsid w:val="00C70C46"/>
    <w:rsid w:val="00C71358"/>
    <w:rsid w:val="00C71AB5"/>
    <w:rsid w:val="00C730CD"/>
    <w:rsid w:val="00C7331B"/>
    <w:rsid w:val="00C73E63"/>
    <w:rsid w:val="00C7413A"/>
    <w:rsid w:val="00C755C2"/>
    <w:rsid w:val="00C7578A"/>
    <w:rsid w:val="00C7596B"/>
    <w:rsid w:val="00C76A76"/>
    <w:rsid w:val="00C76D03"/>
    <w:rsid w:val="00C77FA5"/>
    <w:rsid w:val="00C808BC"/>
    <w:rsid w:val="00C80BEA"/>
    <w:rsid w:val="00C82FA5"/>
    <w:rsid w:val="00C831A7"/>
    <w:rsid w:val="00C83E3D"/>
    <w:rsid w:val="00C8417E"/>
    <w:rsid w:val="00C84526"/>
    <w:rsid w:val="00C852B0"/>
    <w:rsid w:val="00C87F91"/>
    <w:rsid w:val="00C900D6"/>
    <w:rsid w:val="00C944B4"/>
    <w:rsid w:val="00C94D5C"/>
    <w:rsid w:val="00C95182"/>
    <w:rsid w:val="00C9606A"/>
    <w:rsid w:val="00C9687A"/>
    <w:rsid w:val="00C96CDD"/>
    <w:rsid w:val="00CA1CD7"/>
    <w:rsid w:val="00CA227B"/>
    <w:rsid w:val="00CA281E"/>
    <w:rsid w:val="00CA4A3A"/>
    <w:rsid w:val="00CA5009"/>
    <w:rsid w:val="00CB0152"/>
    <w:rsid w:val="00CB0E9D"/>
    <w:rsid w:val="00CB2015"/>
    <w:rsid w:val="00CB27F5"/>
    <w:rsid w:val="00CB5CB4"/>
    <w:rsid w:val="00CB6AA3"/>
    <w:rsid w:val="00CB76F5"/>
    <w:rsid w:val="00CB7979"/>
    <w:rsid w:val="00CC1727"/>
    <w:rsid w:val="00CC29C7"/>
    <w:rsid w:val="00CC5762"/>
    <w:rsid w:val="00CC62F2"/>
    <w:rsid w:val="00CC6820"/>
    <w:rsid w:val="00CC7812"/>
    <w:rsid w:val="00CD2216"/>
    <w:rsid w:val="00CD3603"/>
    <w:rsid w:val="00CD366D"/>
    <w:rsid w:val="00CD3C46"/>
    <w:rsid w:val="00CD3C49"/>
    <w:rsid w:val="00CD5823"/>
    <w:rsid w:val="00CD6B88"/>
    <w:rsid w:val="00CD747E"/>
    <w:rsid w:val="00CE0277"/>
    <w:rsid w:val="00CE0892"/>
    <w:rsid w:val="00CE2ADB"/>
    <w:rsid w:val="00CE2CC1"/>
    <w:rsid w:val="00CE3ACE"/>
    <w:rsid w:val="00CE4E4D"/>
    <w:rsid w:val="00CE77DF"/>
    <w:rsid w:val="00CE7B9C"/>
    <w:rsid w:val="00CE7FB9"/>
    <w:rsid w:val="00CF1626"/>
    <w:rsid w:val="00CF1B87"/>
    <w:rsid w:val="00CF2619"/>
    <w:rsid w:val="00CF3CB7"/>
    <w:rsid w:val="00CF4BE4"/>
    <w:rsid w:val="00CF4CC3"/>
    <w:rsid w:val="00CF6E8A"/>
    <w:rsid w:val="00D055E2"/>
    <w:rsid w:val="00D0706C"/>
    <w:rsid w:val="00D10CFD"/>
    <w:rsid w:val="00D129C4"/>
    <w:rsid w:val="00D1497D"/>
    <w:rsid w:val="00D15026"/>
    <w:rsid w:val="00D15B8F"/>
    <w:rsid w:val="00D16056"/>
    <w:rsid w:val="00D17679"/>
    <w:rsid w:val="00D21802"/>
    <w:rsid w:val="00D21F90"/>
    <w:rsid w:val="00D22D9B"/>
    <w:rsid w:val="00D254FB"/>
    <w:rsid w:val="00D30298"/>
    <w:rsid w:val="00D33219"/>
    <w:rsid w:val="00D33558"/>
    <w:rsid w:val="00D3404E"/>
    <w:rsid w:val="00D34174"/>
    <w:rsid w:val="00D341C4"/>
    <w:rsid w:val="00D3445C"/>
    <w:rsid w:val="00D360FA"/>
    <w:rsid w:val="00D36276"/>
    <w:rsid w:val="00D415B3"/>
    <w:rsid w:val="00D41A98"/>
    <w:rsid w:val="00D44109"/>
    <w:rsid w:val="00D45328"/>
    <w:rsid w:val="00D46386"/>
    <w:rsid w:val="00D46977"/>
    <w:rsid w:val="00D51D00"/>
    <w:rsid w:val="00D524F5"/>
    <w:rsid w:val="00D54721"/>
    <w:rsid w:val="00D55B15"/>
    <w:rsid w:val="00D56118"/>
    <w:rsid w:val="00D575CB"/>
    <w:rsid w:val="00D64EDF"/>
    <w:rsid w:val="00D64EEE"/>
    <w:rsid w:val="00D655D8"/>
    <w:rsid w:val="00D65FE6"/>
    <w:rsid w:val="00D66A3D"/>
    <w:rsid w:val="00D67254"/>
    <w:rsid w:val="00D675C7"/>
    <w:rsid w:val="00D676AB"/>
    <w:rsid w:val="00D70642"/>
    <w:rsid w:val="00D706EF"/>
    <w:rsid w:val="00D712F7"/>
    <w:rsid w:val="00D7290E"/>
    <w:rsid w:val="00D731AE"/>
    <w:rsid w:val="00D73269"/>
    <w:rsid w:val="00D73D3B"/>
    <w:rsid w:val="00D75CE4"/>
    <w:rsid w:val="00D77286"/>
    <w:rsid w:val="00D8164B"/>
    <w:rsid w:val="00D821A2"/>
    <w:rsid w:val="00D82A42"/>
    <w:rsid w:val="00D83E2B"/>
    <w:rsid w:val="00D84CDB"/>
    <w:rsid w:val="00D85C99"/>
    <w:rsid w:val="00D87121"/>
    <w:rsid w:val="00D871C5"/>
    <w:rsid w:val="00D9063E"/>
    <w:rsid w:val="00D915CE"/>
    <w:rsid w:val="00D919FD"/>
    <w:rsid w:val="00D94593"/>
    <w:rsid w:val="00D966E9"/>
    <w:rsid w:val="00D969AA"/>
    <w:rsid w:val="00DA3005"/>
    <w:rsid w:val="00DA553C"/>
    <w:rsid w:val="00DB0E3E"/>
    <w:rsid w:val="00DB1842"/>
    <w:rsid w:val="00DB2253"/>
    <w:rsid w:val="00DB24BB"/>
    <w:rsid w:val="00DB2956"/>
    <w:rsid w:val="00DB300F"/>
    <w:rsid w:val="00DB32A6"/>
    <w:rsid w:val="00DB40FB"/>
    <w:rsid w:val="00DB610B"/>
    <w:rsid w:val="00DB67ED"/>
    <w:rsid w:val="00DC3C8B"/>
    <w:rsid w:val="00DC4518"/>
    <w:rsid w:val="00DC4FF1"/>
    <w:rsid w:val="00DC6B22"/>
    <w:rsid w:val="00DC6B94"/>
    <w:rsid w:val="00DC76A9"/>
    <w:rsid w:val="00DC7923"/>
    <w:rsid w:val="00DD26E8"/>
    <w:rsid w:val="00DD4417"/>
    <w:rsid w:val="00DD4868"/>
    <w:rsid w:val="00DD499A"/>
    <w:rsid w:val="00DD4C5A"/>
    <w:rsid w:val="00DD5929"/>
    <w:rsid w:val="00DD747A"/>
    <w:rsid w:val="00DD7F28"/>
    <w:rsid w:val="00DE14AA"/>
    <w:rsid w:val="00DE2474"/>
    <w:rsid w:val="00DE2FCC"/>
    <w:rsid w:val="00DE3224"/>
    <w:rsid w:val="00DE4544"/>
    <w:rsid w:val="00DF0684"/>
    <w:rsid w:val="00DF08CF"/>
    <w:rsid w:val="00DF0DE2"/>
    <w:rsid w:val="00DF7D0E"/>
    <w:rsid w:val="00E00ABD"/>
    <w:rsid w:val="00E00D8B"/>
    <w:rsid w:val="00E00E97"/>
    <w:rsid w:val="00E01779"/>
    <w:rsid w:val="00E01A65"/>
    <w:rsid w:val="00E01EC4"/>
    <w:rsid w:val="00E04B39"/>
    <w:rsid w:val="00E060F9"/>
    <w:rsid w:val="00E0614B"/>
    <w:rsid w:val="00E06F21"/>
    <w:rsid w:val="00E070AF"/>
    <w:rsid w:val="00E07600"/>
    <w:rsid w:val="00E109B2"/>
    <w:rsid w:val="00E11180"/>
    <w:rsid w:val="00E12373"/>
    <w:rsid w:val="00E131F8"/>
    <w:rsid w:val="00E133A1"/>
    <w:rsid w:val="00E133D6"/>
    <w:rsid w:val="00E17094"/>
    <w:rsid w:val="00E174DB"/>
    <w:rsid w:val="00E17BBD"/>
    <w:rsid w:val="00E17DC4"/>
    <w:rsid w:val="00E17F7E"/>
    <w:rsid w:val="00E20CBB"/>
    <w:rsid w:val="00E20FD0"/>
    <w:rsid w:val="00E21E76"/>
    <w:rsid w:val="00E229ED"/>
    <w:rsid w:val="00E25687"/>
    <w:rsid w:val="00E25803"/>
    <w:rsid w:val="00E25D6D"/>
    <w:rsid w:val="00E26F74"/>
    <w:rsid w:val="00E369F7"/>
    <w:rsid w:val="00E370CE"/>
    <w:rsid w:val="00E42321"/>
    <w:rsid w:val="00E42E88"/>
    <w:rsid w:val="00E444AA"/>
    <w:rsid w:val="00E44834"/>
    <w:rsid w:val="00E44892"/>
    <w:rsid w:val="00E448C4"/>
    <w:rsid w:val="00E44B7D"/>
    <w:rsid w:val="00E44F72"/>
    <w:rsid w:val="00E45C1C"/>
    <w:rsid w:val="00E468E0"/>
    <w:rsid w:val="00E46E6E"/>
    <w:rsid w:val="00E46F15"/>
    <w:rsid w:val="00E50312"/>
    <w:rsid w:val="00E5365E"/>
    <w:rsid w:val="00E54E82"/>
    <w:rsid w:val="00E550FC"/>
    <w:rsid w:val="00E55A9D"/>
    <w:rsid w:val="00E56229"/>
    <w:rsid w:val="00E569A5"/>
    <w:rsid w:val="00E63B33"/>
    <w:rsid w:val="00E64161"/>
    <w:rsid w:val="00E642ED"/>
    <w:rsid w:val="00E64F88"/>
    <w:rsid w:val="00E65A18"/>
    <w:rsid w:val="00E66FD4"/>
    <w:rsid w:val="00E671B2"/>
    <w:rsid w:val="00E71A96"/>
    <w:rsid w:val="00E729D9"/>
    <w:rsid w:val="00E7320F"/>
    <w:rsid w:val="00E73CAD"/>
    <w:rsid w:val="00E74635"/>
    <w:rsid w:val="00E7614D"/>
    <w:rsid w:val="00E76A76"/>
    <w:rsid w:val="00E835AC"/>
    <w:rsid w:val="00E84BCF"/>
    <w:rsid w:val="00E84C66"/>
    <w:rsid w:val="00E8622C"/>
    <w:rsid w:val="00E902C8"/>
    <w:rsid w:val="00E94C32"/>
    <w:rsid w:val="00E95B1C"/>
    <w:rsid w:val="00E95B61"/>
    <w:rsid w:val="00E972B3"/>
    <w:rsid w:val="00EA0632"/>
    <w:rsid w:val="00EA258D"/>
    <w:rsid w:val="00EA29F7"/>
    <w:rsid w:val="00EA2FB1"/>
    <w:rsid w:val="00EA335D"/>
    <w:rsid w:val="00EA366A"/>
    <w:rsid w:val="00EA3A30"/>
    <w:rsid w:val="00EA3DC4"/>
    <w:rsid w:val="00EA4DB7"/>
    <w:rsid w:val="00EA694A"/>
    <w:rsid w:val="00EA6A51"/>
    <w:rsid w:val="00EA7765"/>
    <w:rsid w:val="00EB3113"/>
    <w:rsid w:val="00EB402C"/>
    <w:rsid w:val="00EB52C2"/>
    <w:rsid w:val="00EB7D04"/>
    <w:rsid w:val="00EC1917"/>
    <w:rsid w:val="00EC5593"/>
    <w:rsid w:val="00EC67EA"/>
    <w:rsid w:val="00EC7B0A"/>
    <w:rsid w:val="00ED0143"/>
    <w:rsid w:val="00ED07E7"/>
    <w:rsid w:val="00ED0E2B"/>
    <w:rsid w:val="00ED18F0"/>
    <w:rsid w:val="00ED22B0"/>
    <w:rsid w:val="00ED2CA3"/>
    <w:rsid w:val="00ED4BA5"/>
    <w:rsid w:val="00ED5578"/>
    <w:rsid w:val="00EE055E"/>
    <w:rsid w:val="00EE169B"/>
    <w:rsid w:val="00EE1F0A"/>
    <w:rsid w:val="00EE2015"/>
    <w:rsid w:val="00EE2D4D"/>
    <w:rsid w:val="00EF0065"/>
    <w:rsid w:val="00EF0395"/>
    <w:rsid w:val="00EF0FFD"/>
    <w:rsid w:val="00EF37A4"/>
    <w:rsid w:val="00EF4AC7"/>
    <w:rsid w:val="00EF6B96"/>
    <w:rsid w:val="00F0087F"/>
    <w:rsid w:val="00F00BD4"/>
    <w:rsid w:val="00F0152C"/>
    <w:rsid w:val="00F0183A"/>
    <w:rsid w:val="00F021F4"/>
    <w:rsid w:val="00F02857"/>
    <w:rsid w:val="00F0659F"/>
    <w:rsid w:val="00F06B3C"/>
    <w:rsid w:val="00F06C29"/>
    <w:rsid w:val="00F0768E"/>
    <w:rsid w:val="00F07834"/>
    <w:rsid w:val="00F106F7"/>
    <w:rsid w:val="00F10E2F"/>
    <w:rsid w:val="00F13401"/>
    <w:rsid w:val="00F13ABA"/>
    <w:rsid w:val="00F13C4F"/>
    <w:rsid w:val="00F15305"/>
    <w:rsid w:val="00F1586C"/>
    <w:rsid w:val="00F16A3F"/>
    <w:rsid w:val="00F16BD0"/>
    <w:rsid w:val="00F20011"/>
    <w:rsid w:val="00F211C5"/>
    <w:rsid w:val="00F21897"/>
    <w:rsid w:val="00F24948"/>
    <w:rsid w:val="00F26A34"/>
    <w:rsid w:val="00F2701E"/>
    <w:rsid w:val="00F2717B"/>
    <w:rsid w:val="00F27C06"/>
    <w:rsid w:val="00F30BD2"/>
    <w:rsid w:val="00F30E36"/>
    <w:rsid w:val="00F322CB"/>
    <w:rsid w:val="00F327DD"/>
    <w:rsid w:val="00F32CCB"/>
    <w:rsid w:val="00F35D38"/>
    <w:rsid w:val="00F367F3"/>
    <w:rsid w:val="00F36F83"/>
    <w:rsid w:val="00F37300"/>
    <w:rsid w:val="00F37AA1"/>
    <w:rsid w:val="00F40855"/>
    <w:rsid w:val="00F40C5A"/>
    <w:rsid w:val="00F41A0D"/>
    <w:rsid w:val="00F4470F"/>
    <w:rsid w:val="00F4486C"/>
    <w:rsid w:val="00F46ADD"/>
    <w:rsid w:val="00F477D7"/>
    <w:rsid w:val="00F47BFA"/>
    <w:rsid w:val="00F5070F"/>
    <w:rsid w:val="00F50A85"/>
    <w:rsid w:val="00F51957"/>
    <w:rsid w:val="00F51EF6"/>
    <w:rsid w:val="00F56270"/>
    <w:rsid w:val="00F57991"/>
    <w:rsid w:val="00F57A7D"/>
    <w:rsid w:val="00F57D67"/>
    <w:rsid w:val="00F60D10"/>
    <w:rsid w:val="00F6174D"/>
    <w:rsid w:val="00F636EE"/>
    <w:rsid w:val="00F64A18"/>
    <w:rsid w:val="00F65249"/>
    <w:rsid w:val="00F65E86"/>
    <w:rsid w:val="00F665A2"/>
    <w:rsid w:val="00F669E7"/>
    <w:rsid w:val="00F679C9"/>
    <w:rsid w:val="00F7265F"/>
    <w:rsid w:val="00F727F6"/>
    <w:rsid w:val="00F75FAB"/>
    <w:rsid w:val="00F76A4E"/>
    <w:rsid w:val="00F77E56"/>
    <w:rsid w:val="00F80040"/>
    <w:rsid w:val="00F80EF0"/>
    <w:rsid w:val="00F80F9E"/>
    <w:rsid w:val="00F82565"/>
    <w:rsid w:val="00F8326D"/>
    <w:rsid w:val="00F83276"/>
    <w:rsid w:val="00F83AC0"/>
    <w:rsid w:val="00F83FA9"/>
    <w:rsid w:val="00F84141"/>
    <w:rsid w:val="00F871A8"/>
    <w:rsid w:val="00F920A9"/>
    <w:rsid w:val="00F925AB"/>
    <w:rsid w:val="00F92A77"/>
    <w:rsid w:val="00F932ED"/>
    <w:rsid w:val="00F93313"/>
    <w:rsid w:val="00F948F6"/>
    <w:rsid w:val="00F979B3"/>
    <w:rsid w:val="00FA03EA"/>
    <w:rsid w:val="00FA2F0B"/>
    <w:rsid w:val="00FA36BC"/>
    <w:rsid w:val="00FA36D9"/>
    <w:rsid w:val="00FA4555"/>
    <w:rsid w:val="00FA4E2C"/>
    <w:rsid w:val="00FA54AC"/>
    <w:rsid w:val="00FA55D9"/>
    <w:rsid w:val="00FA5E79"/>
    <w:rsid w:val="00FA6402"/>
    <w:rsid w:val="00FA7993"/>
    <w:rsid w:val="00FA7DD9"/>
    <w:rsid w:val="00FB046F"/>
    <w:rsid w:val="00FB24B5"/>
    <w:rsid w:val="00FB34E3"/>
    <w:rsid w:val="00FB5E87"/>
    <w:rsid w:val="00FC0042"/>
    <w:rsid w:val="00FC1135"/>
    <w:rsid w:val="00FC569C"/>
    <w:rsid w:val="00FC588A"/>
    <w:rsid w:val="00FD00BF"/>
    <w:rsid w:val="00FD1EF3"/>
    <w:rsid w:val="00FD6623"/>
    <w:rsid w:val="00FD6BA0"/>
    <w:rsid w:val="00FD6EF8"/>
    <w:rsid w:val="00FD7141"/>
    <w:rsid w:val="00FD71AB"/>
    <w:rsid w:val="00FE002B"/>
    <w:rsid w:val="00FE1942"/>
    <w:rsid w:val="00FE35A7"/>
    <w:rsid w:val="00FE4201"/>
    <w:rsid w:val="00FE55D7"/>
    <w:rsid w:val="00FE6CE2"/>
    <w:rsid w:val="00FE7C9C"/>
    <w:rsid w:val="00FF2502"/>
    <w:rsid w:val="00FF2FF9"/>
    <w:rsid w:val="00FF6347"/>
    <w:rsid w:val="00F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a8b37,#7fab16"/>
    </o:shapedefaults>
    <o:shapelayout v:ext="edit">
      <o:idmap v:ext="edit" data="1"/>
    </o:shapelayout>
  </w:shapeDefaults>
  <w:decimalSymbol w:val=","/>
  <w:listSeparator w:val=";"/>
  <w14:docId w14:val="3121FA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569A5"/>
    <w:pPr>
      <w:spacing w:line="280" w:lineRule="exact"/>
      <w:jc w:val="both"/>
    </w:pPr>
    <w:rPr>
      <w:rFonts w:ascii="Garamond" w:hAnsi="Garamond"/>
      <w:sz w:val="24"/>
      <w:szCs w:val="19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1434D9"/>
    <w:pPr>
      <w:keepNext/>
      <w:pageBreakBefore/>
      <w:numPr>
        <w:numId w:val="4"/>
      </w:numPr>
      <w:tabs>
        <w:tab w:val="left" w:pos="425"/>
      </w:tabs>
      <w:spacing w:after="60"/>
      <w:ind w:right="28"/>
      <w:outlineLvl w:val="0"/>
    </w:pPr>
    <w:rPr>
      <w:rFonts w:asciiTheme="minorHAnsi" w:hAnsiTheme="minorHAnsi"/>
      <w:b/>
      <w:kern w:val="32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D41A98"/>
    <w:pPr>
      <w:keepNext/>
      <w:keepLines/>
      <w:numPr>
        <w:ilvl w:val="1"/>
        <w:numId w:val="4"/>
      </w:numPr>
      <w:suppressLineNumbers/>
      <w:spacing w:before="240"/>
      <w:outlineLvl w:val="1"/>
    </w:pPr>
    <w:rPr>
      <w:rFonts w:asciiTheme="minorHAnsi" w:hAnsiTheme="minorHAnsi"/>
      <w:b/>
      <w:szCs w:val="20"/>
    </w:rPr>
  </w:style>
  <w:style w:type="paragraph" w:styleId="berschrift3">
    <w:name w:val="heading 3"/>
    <w:basedOn w:val="Standard"/>
    <w:next w:val="Standard"/>
    <w:link w:val="berschrift3Zchn"/>
    <w:qFormat/>
    <w:rsid w:val="00D41A98"/>
    <w:pPr>
      <w:keepNext/>
      <w:keepLines/>
      <w:numPr>
        <w:ilvl w:val="2"/>
        <w:numId w:val="4"/>
      </w:numPr>
      <w:suppressLineNumbers/>
      <w:outlineLvl w:val="2"/>
    </w:pPr>
    <w:rPr>
      <w:rFonts w:asciiTheme="minorHAnsi" w:hAnsiTheme="minorHAnsi"/>
      <w:b/>
      <w:szCs w:val="24"/>
    </w:rPr>
  </w:style>
  <w:style w:type="paragraph" w:styleId="berschrift4">
    <w:name w:val="heading 4"/>
    <w:aliases w:val="ü4"/>
    <w:basedOn w:val="berschrift3"/>
    <w:next w:val="Standard"/>
    <w:link w:val="berschrift4Zchn"/>
    <w:qFormat/>
    <w:rsid w:val="00D41A98"/>
    <w:pPr>
      <w:numPr>
        <w:ilvl w:val="3"/>
        <w:numId w:val="5"/>
      </w:numPr>
      <w:outlineLvl w:val="3"/>
    </w:pPr>
    <w:rPr>
      <w:sz w:val="23"/>
    </w:rPr>
  </w:style>
  <w:style w:type="paragraph" w:styleId="berschrift5">
    <w:name w:val="heading 5"/>
    <w:basedOn w:val="Standard"/>
    <w:next w:val="Standard"/>
    <w:link w:val="berschrift5Zchn"/>
    <w:qFormat/>
    <w:rsid w:val="00E06F21"/>
    <w:pPr>
      <w:keepNext/>
      <w:spacing w:before="120" w:after="60" w:line="240" w:lineRule="auto"/>
      <w:outlineLvl w:val="4"/>
    </w:pPr>
    <w:rPr>
      <w:rFonts w:asciiTheme="minorHAnsi" w:hAnsiTheme="minorHAnsi"/>
      <w:szCs w:val="20"/>
    </w:rPr>
  </w:style>
  <w:style w:type="paragraph" w:styleId="berschrift6">
    <w:name w:val="heading 6"/>
    <w:basedOn w:val="Standard"/>
    <w:next w:val="Standard"/>
    <w:link w:val="berschrift6Zchn"/>
    <w:qFormat/>
    <w:rsid w:val="00D41A98"/>
    <w:pPr>
      <w:spacing w:before="240" w:after="60" w:line="240" w:lineRule="auto"/>
      <w:jc w:val="right"/>
      <w:outlineLvl w:val="5"/>
    </w:pPr>
    <w:rPr>
      <w:szCs w:val="20"/>
    </w:rPr>
  </w:style>
  <w:style w:type="paragraph" w:styleId="berschrift7">
    <w:name w:val="heading 7"/>
    <w:basedOn w:val="Standard"/>
    <w:next w:val="Standard"/>
    <w:link w:val="berschrift7Zchn"/>
    <w:qFormat/>
    <w:rsid w:val="00D41A98"/>
    <w:pPr>
      <w:spacing w:before="240" w:after="60" w:line="240" w:lineRule="auto"/>
      <w:jc w:val="right"/>
      <w:outlineLvl w:val="6"/>
    </w:pPr>
    <w:rPr>
      <w:rFonts w:ascii="Arial" w:hAnsi="Arial"/>
      <w:szCs w:val="20"/>
    </w:rPr>
  </w:style>
  <w:style w:type="paragraph" w:styleId="berschrift8">
    <w:name w:val="heading 8"/>
    <w:basedOn w:val="Standard"/>
    <w:next w:val="Standard"/>
    <w:link w:val="berschrift8Zchn"/>
    <w:qFormat/>
    <w:rsid w:val="00D41A98"/>
    <w:pPr>
      <w:spacing w:before="240" w:after="60" w:line="240" w:lineRule="auto"/>
      <w:jc w:val="right"/>
      <w:outlineLvl w:val="7"/>
    </w:pPr>
    <w:rPr>
      <w:rFonts w:ascii="Arial" w:hAnsi="Arial"/>
      <w:i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D41A98"/>
    <w:pPr>
      <w:spacing w:before="240" w:after="60" w:line="240" w:lineRule="auto"/>
      <w:jc w:val="right"/>
      <w:outlineLvl w:val="8"/>
    </w:pPr>
    <w:rPr>
      <w:rFonts w:ascii="Arial" w:hAnsi="Arial"/>
      <w:b/>
      <w:i/>
      <w:sz w:val="1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 w:line="288" w:lineRule="auto"/>
    </w:pPr>
  </w:style>
  <w:style w:type="paragraph" w:customStyle="1" w:styleId="StandardAufzhlung">
    <w:name w:val="Standard_Aufzählung"/>
    <w:basedOn w:val="Standard"/>
    <w:rsid w:val="002F34CC"/>
    <w:pPr>
      <w:numPr>
        <w:numId w:val="6"/>
      </w:numPr>
      <w:tabs>
        <w:tab w:val="clear" w:pos="1004"/>
        <w:tab w:val="left" w:pos="284"/>
      </w:tabs>
      <w:ind w:left="0" w:firstLine="0"/>
    </w:pPr>
  </w:style>
  <w:style w:type="paragraph" w:styleId="Abbildungsverzeichnis">
    <w:name w:val="table of figures"/>
    <w:basedOn w:val="Standard"/>
    <w:next w:val="Standard"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uiPriority w:val="39"/>
    <w:qFormat/>
    <w:rsid w:val="00E45C1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Cs w:val="20"/>
    </w:rPr>
  </w:style>
  <w:style w:type="paragraph" w:customStyle="1" w:styleId="fotos">
    <w:name w:val="fotos"/>
    <w:basedOn w:val="Standard"/>
    <w:rsid w:val="003C557A"/>
    <w:pPr>
      <w:numPr>
        <w:numId w:val="5"/>
      </w:numPr>
      <w:spacing w:line="240" w:lineRule="auto"/>
    </w:p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Fuzeile">
    <w:name w:val="footer"/>
    <w:basedOn w:val="Standard"/>
    <w:link w:val="FuzeileZchn"/>
    <w:rsid w:val="002F34CC"/>
    <w:pPr>
      <w:tabs>
        <w:tab w:val="center" w:pos="4820"/>
        <w:tab w:val="right" w:pos="9072"/>
      </w:tabs>
    </w:pPr>
    <w:rPr>
      <w:rFonts w:ascii="FrontPage" w:hAnsi="FrontPage"/>
      <w:sz w:val="20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Literatur">
    <w:name w:val="Literatur"/>
    <w:basedOn w:val="Standard"/>
    <w:next w:val="Standard"/>
    <w:link w:val="LiteraturChar"/>
    <w:rsid w:val="006152F2"/>
    <w:pPr>
      <w:spacing w:after="120" w:line="240" w:lineRule="auto"/>
    </w:pPr>
  </w:style>
  <w:style w:type="table" w:styleId="Tabellenraster">
    <w:name w:val="Table Grid"/>
    <w:basedOn w:val="NormaleTabelle"/>
    <w:semiHidden/>
    <w:rsid w:val="00795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rsid w:val="000969FE"/>
    <w:rPr>
      <w:rFonts w:ascii="FrontPage" w:hAnsi="FrontPage"/>
      <w:b/>
      <w:sz w:val="20"/>
      <w:szCs w:val="20"/>
    </w:rPr>
  </w:style>
  <w:style w:type="paragraph" w:styleId="Funotentext">
    <w:name w:val="footnote text"/>
    <w:basedOn w:val="Standard"/>
    <w:link w:val="FunotentextZchn"/>
    <w:rsid w:val="00D67254"/>
    <w:pPr>
      <w:ind w:left="397" w:hanging="397"/>
    </w:pPr>
    <w:rPr>
      <w:sz w:val="16"/>
      <w:szCs w:val="20"/>
    </w:rPr>
  </w:style>
  <w:style w:type="character" w:styleId="Funotenzeichen">
    <w:name w:val="footnote reference"/>
    <w:basedOn w:val="Absatz-Standardschriftart"/>
    <w:rsid w:val="00D67254"/>
    <w:rPr>
      <w:vertAlign w:val="superscript"/>
    </w:rPr>
  </w:style>
  <w:style w:type="paragraph" w:styleId="Beschriftung">
    <w:name w:val="caption"/>
    <w:basedOn w:val="Standard"/>
    <w:next w:val="Standard"/>
    <w:qFormat/>
    <w:rsid w:val="009B662B"/>
    <w:pPr>
      <w:spacing w:before="120" w:after="120"/>
      <w:jc w:val="center"/>
    </w:pPr>
    <w:rPr>
      <w:rFonts w:asciiTheme="minorHAnsi" w:hAnsiTheme="minorHAnsi"/>
      <w:bCs/>
      <w:sz w:val="18"/>
      <w:szCs w:val="20"/>
    </w:rPr>
  </w:style>
  <w:style w:type="paragraph" w:customStyle="1" w:styleId="FormatvorlageLiteraturFett">
    <w:name w:val="Formatvorlage Literatur + Fett"/>
    <w:basedOn w:val="Literatur"/>
    <w:link w:val="FormatvorlageLiteraturFettChar"/>
    <w:rsid w:val="00D75CE4"/>
    <w:rPr>
      <w:b/>
      <w:bCs/>
    </w:rPr>
  </w:style>
  <w:style w:type="character" w:customStyle="1" w:styleId="LiteraturChar">
    <w:name w:val="Literatur Char"/>
    <w:basedOn w:val="Absatz-Standardschriftart"/>
    <w:link w:val="Literatur"/>
    <w:rsid w:val="006152F2"/>
    <w:rPr>
      <w:rFonts w:ascii="Charter" w:hAnsi="Charter"/>
      <w:sz w:val="22"/>
      <w:szCs w:val="19"/>
      <w:lang w:val="de-DE" w:eastAsia="de-DE" w:bidi="ar-SA"/>
    </w:rPr>
  </w:style>
  <w:style w:type="character" w:customStyle="1" w:styleId="FormatvorlageLiteraturFettChar">
    <w:name w:val="Formatvorlage Literatur + Fett Char"/>
    <w:basedOn w:val="LiteraturChar"/>
    <w:link w:val="FormatvorlageLiteraturFett"/>
    <w:rsid w:val="00D75CE4"/>
    <w:rPr>
      <w:rFonts w:ascii="Charter" w:hAnsi="Charter"/>
      <w:b/>
      <w:bCs/>
      <w:sz w:val="22"/>
      <w:szCs w:val="19"/>
      <w:lang w:val="de-DE" w:eastAsia="de-DE" w:bidi="ar-SA"/>
    </w:rPr>
  </w:style>
  <w:style w:type="paragraph" w:styleId="Verzeichnis2">
    <w:name w:val="toc 2"/>
    <w:basedOn w:val="Standard"/>
    <w:next w:val="Standard"/>
    <w:autoRedefine/>
    <w:uiPriority w:val="39"/>
    <w:qFormat/>
    <w:rsid w:val="00C34D65"/>
    <w:pPr>
      <w:ind w:left="221"/>
      <w:jc w:val="left"/>
    </w:pPr>
    <w:rPr>
      <w:rFonts w:asciiTheme="minorHAnsi" w:hAnsiTheme="minorHAnsi" w:cstheme="minorHAnsi"/>
      <w:smallCap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2F34CC"/>
    <w:pPr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Inhaltsverzeichnis">
    <w:name w:val="Inhaltsverzeichnis"/>
    <w:basedOn w:val="Verzeichnis2"/>
    <w:qFormat/>
    <w:rsid w:val="002A2F31"/>
    <w:rPr>
      <w:noProof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94CC5"/>
    <w:pPr>
      <w:keepLines/>
      <w:numPr>
        <w:numId w:val="0"/>
      </w:numPr>
      <w:tabs>
        <w:tab w:val="clear" w:pos="425"/>
      </w:tabs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en-US"/>
    </w:rPr>
  </w:style>
  <w:style w:type="character" w:styleId="Link">
    <w:name w:val="Hyperlink"/>
    <w:basedOn w:val="Absatz-Standardschriftart"/>
    <w:uiPriority w:val="99"/>
    <w:unhideWhenUsed/>
    <w:rsid w:val="007C775D"/>
    <w:rPr>
      <w:color w:val="auto"/>
      <w:u w:val="single"/>
    </w:rPr>
  </w:style>
  <w:style w:type="paragraph" w:styleId="Sprechblasentext">
    <w:name w:val="Balloon Text"/>
    <w:basedOn w:val="Standard"/>
    <w:link w:val="SprechblasentextZchn"/>
    <w:semiHidden/>
    <w:unhideWhenUsed/>
    <w:rsid w:val="00A94C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A94CC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nhideWhenUsed/>
    <w:rsid w:val="002F34C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2F34CC"/>
    <w:rPr>
      <w:rFonts w:ascii="Charter" w:hAnsi="Charter"/>
      <w:sz w:val="22"/>
      <w:szCs w:val="19"/>
    </w:rPr>
  </w:style>
  <w:style w:type="paragraph" w:styleId="Listenabsatz">
    <w:name w:val="List Paragraph"/>
    <w:basedOn w:val="Standard"/>
    <w:uiPriority w:val="34"/>
    <w:qFormat/>
    <w:rsid w:val="0010367E"/>
    <w:pPr>
      <w:ind w:left="720"/>
      <w:contextualSpacing/>
    </w:pPr>
  </w:style>
  <w:style w:type="paragraph" w:customStyle="1" w:styleId="Beispiel">
    <w:name w:val="Beispiel"/>
    <w:basedOn w:val="Standard"/>
    <w:link w:val="BeispielZchn"/>
    <w:qFormat/>
    <w:rsid w:val="001B5ED6"/>
    <w:pPr>
      <w:pBdr>
        <w:left w:val="single" w:sz="4" w:space="4" w:color="auto"/>
        <w:right w:val="single" w:sz="4" w:space="4" w:color="auto"/>
      </w:pBdr>
      <w:ind w:left="567" w:right="567"/>
    </w:pPr>
  </w:style>
  <w:style w:type="paragraph" w:customStyle="1" w:styleId="Beispielberschrift">
    <w:name w:val="Beispiel Überschrift"/>
    <w:basedOn w:val="Beispiel"/>
    <w:link w:val="BeispielberschriftZchn"/>
    <w:qFormat/>
    <w:rsid w:val="00FF6347"/>
    <w:pPr>
      <w:spacing w:after="180"/>
    </w:pPr>
    <w:rPr>
      <w:rFonts w:ascii="FrontPage" w:hAnsi="FrontPage"/>
      <w:b/>
    </w:rPr>
  </w:style>
  <w:style w:type="character" w:customStyle="1" w:styleId="BeispielZchn">
    <w:name w:val="Beispiel Zchn"/>
    <w:basedOn w:val="Absatz-Standardschriftart"/>
    <w:link w:val="Beispiel"/>
    <w:rsid w:val="001B5ED6"/>
    <w:rPr>
      <w:rFonts w:ascii="Charter" w:hAnsi="Charter"/>
      <w:sz w:val="22"/>
      <w:szCs w:val="19"/>
      <w:lang w:val="en-US"/>
    </w:rPr>
  </w:style>
  <w:style w:type="paragraph" w:styleId="Aufzhlungszeichen">
    <w:name w:val="List Bullet"/>
    <w:basedOn w:val="Standard"/>
    <w:uiPriority w:val="99"/>
    <w:unhideWhenUsed/>
    <w:rsid w:val="003C09E3"/>
    <w:pPr>
      <w:numPr>
        <w:numId w:val="7"/>
      </w:numPr>
      <w:contextualSpacing/>
    </w:pPr>
  </w:style>
  <w:style w:type="character" w:customStyle="1" w:styleId="BeispielberschriftZchn">
    <w:name w:val="Beispiel Überschrift Zchn"/>
    <w:basedOn w:val="BeispielZchn"/>
    <w:link w:val="Beispielberschrift"/>
    <w:rsid w:val="00FF6347"/>
    <w:rPr>
      <w:rFonts w:ascii="FrontPage" w:hAnsi="FrontPage"/>
      <w:b/>
      <w:sz w:val="22"/>
      <w:szCs w:val="19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8E2796"/>
    <w:rPr>
      <w:color w:val="808080"/>
    </w:rPr>
  </w:style>
  <w:style w:type="character" w:styleId="BesuchterLink">
    <w:name w:val="FollowedHyperlink"/>
    <w:basedOn w:val="Absatz-Standardschriftart"/>
    <w:uiPriority w:val="99"/>
    <w:semiHidden/>
    <w:unhideWhenUsed/>
    <w:rsid w:val="00D10CFD"/>
    <w:rPr>
      <w:color w:val="800080" w:themeColor="followedHyperlink"/>
      <w:u w:val="single"/>
    </w:rPr>
  </w:style>
  <w:style w:type="paragraph" w:styleId="Verzeichnis4">
    <w:name w:val="toc 4"/>
    <w:basedOn w:val="Standard"/>
    <w:next w:val="Standard"/>
    <w:autoRedefine/>
    <w:unhideWhenUsed/>
    <w:rsid w:val="0094716D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nhideWhenUsed/>
    <w:rsid w:val="0094716D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nhideWhenUsed/>
    <w:rsid w:val="0094716D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nhideWhenUsed/>
    <w:rsid w:val="0094716D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nhideWhenUsed/>
    <w:rsid w:val="0094716D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nhideWhenUsed/>
    <w:rsid w:val="0094716D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berschrift5Zchn">
    <w:name w:val="Überschrift 5 Zchn"/>
    <w:basedOn w:val="Absatz-Standardschriftart"/>
    <w:link w:val="berschrift5"/>
    <w:rsid w:val="00E06F21"/>
    <w:rPr>
      <w:rFonts w:asciiTheme="minorHAnsi" w:hAnsiTheme="minorHAnsi"/>
      <w:sz w:val="24"/>
    </w:rPr>
  </w:style>
  <w:style w:type="character" w:customStyle="1" w:styleId="berschrift6Zchn">
    <w:name w:val="Überschrift 6 Zchn"/>
    <w:basedOn w:val="Absatz-Standardschriftart"/>
    <w:link w:val="berschrift6"/>
    <w:rsid w:val="00D41A98"/>
    <w:rPr>
      <w:rFonts w:ascii="Garamond" w:hAnsi="Garamond"/>
      <w:sz w:val="24"/>
    </w:rPr>
  </w:style>
  <w:style w:type="character" w:customStyle="1" w:styleId="berschrift7Zchn">
    <w:name w:val="Überschrift 7 Zchn"/>
    <w:basedOn w:val="Absatz-Standardschriftart"/>
    <w:link w:val="berschrift7"/>
    <w:rsid w:val="00D41A98"/>
    <w:rPr>
      <w:rFonts w:ascii="Arial" w:hAnsi="Arial"/>
      <w:sz w:val="24"/>
    </w:rPr>
  </w:style>
  <w:style w:type="character" w:customStyle="1" w:styleId="berschrift8Zchn">
    <w:name w:val="Überschrift 8 Zchn"/>
    <w:basedOn w:val="Absatz-Standardschriftart"/>
    <w:link w:val="berschrift8"/>
    <w:rsid w:val="00D41A98"/>
    <w:rPr>
      <w:rFonts w:ascii="Arial" w:hAnsi="Arial"/>
      <w:i/>
      <w:sz w:val="24"/>
    </w:rPr>
  </w:style>
  <w:style w:type="character" w:customStyle="1" w:styleId="berschrift9Zchn">
    <w:name w:val="Überschrift 9 Zchn"/>
    <w:basedOn w:val="Absatz-Standardschriftart"/>
    <w:link w:val="berschrift9"/>
    <w:rsid w:val="00D41A98"/>
    <w:rPr>
      <w:rFonts w:ascii="Arial" w:hAnsi="Arial"/>
      <w:b/>
      <w:i/>
      <w:sz w:val="18"/>
    </w:rPr>
  </w:style>
  <w:style w:type="character" w:customStyle="1" w:styleId="berschrift1Zchn">
    <w:name w:val="Überschrift 1 Zchn"/>
    <w:basedOn w:val="Absatz-Standardschriftart"/>
    <w:link w:val="berschrift1"/>
    <w:rsid w:val="001434D9"/>
    <w:rPr>
      <w:rFonts w:asciiTheme="minorHAnsi" w:hAnsiTheme="minorHAnsi"/>
      <w:b/>
      <w:kern w:val="32"/>
      <w:sz w:val="28"/>
      <w:szCs w:val="19"/>
    </w:rPr>
  </w:style>
  <w:style w:type="character" w:customStyle="1" w:styleId="berschrift2Zchn">
    <w:name w:val="Überschrift 2 Zchn"/>
    <w:basedOn w:val="Absatz-Standardschriftart"/>
    <w:link w:val="berschrift2"/>
    <w:rsid w:val="00D41A98"/>
    <w:rPr>
      <w:rFonts w:asciiTheme="minorHAnsi" w:hAnsiTheme="minorHAnsi"/>
      <w:b/>
      <w:sz w:val="24"/>
    </w:rPr>
  </w:style>
  <w:style w:type="character" w:customStyle="1" w:styleId="berschrift3Zchn">
    <w:name w:val="Überschrift 3 Zchn"/>
    <w:basedOn w:val="Absatz-Standardschriftart"/>
    <w:link w:val="berschrift3"/>
    <w:rsid w:val="00D41A98"/>
    <w:rPr>
      <w:rFonts w:asciiTheme="minorHAnsi" w:hAnsiTheme="minorHAnsi"/>
      <w:b/>
      <w:sz w:val="24"/>
      <w:szCs w:val="24"/>
    </w:rPr>
  </w:style>
  <w:style w:type="character" w:customStyle="1" w:styleId="berschrift4Zchn">
    <w:name w:val="Überschrift 4 Zchn"/>
    <w:aliases w:val="ü4 Zchn"/>
    <w:basedOn w:val="Absatz-Standardschriftart"/>
    <w:link w:val="berschrift4"/>
    <w:rsid w:val="00D41A98"/>
    <w:rPr>
      <w:rFonts w:asciiTheme="minorHAnsi" w:hAnsiTheme="minorHAnsi"/>
      <w:b/>
      <w:sz w:val="23"/>
      <w:szCs w:val="24"/>
    </w:rPr>
  </w:style>
  <w:style w:type="paragraph" w:styleId="Dokumentstruktur">
    <w:name w:val="Document Map"/>
    <w:basedOn w:val="Standard"/>
    <w:link w:val="DokumentstrukturZchn"/>
    <w:semiHidden/>
    <w:rsid w:val="00D41A98"/>
    <w:pPr>
      <w:shd w:val="clear" w:color="auto" w:fill="000080"/>
      <w:spacing w:after="60" w:line="240" w:lineRule="auto"/>
    </w:pPr>
    <w:rPr>
      <w:rFonts w:ascii="Tahoma" w:hAnsi="Tahoma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D41A98"/>
    <w:rPr>
      <w:rFonts w:ascii="Tahoma" w:hAnsi="Tahoma"/>
      <w:sz w:val="24"/>
      <w:shd w:val="clear" w:color="auto" w:fill="000080"/>
    </w:rPr>
  </w:style>
  <w:style w:type="paragraph" w:styleId="Titel">
    <w:name w:val="Title"/>
    <w:basedOn w:val="Standard"/>
    <w:link w:val="TitelZchn"/>
    <w:qFormat/>
    <w:rsid w:val="00C27ED4"/>
    <w:pPr>
      <w:spacing w:after="60" w:line="240" w:lineRule="auto"/>
      <w:jc w:val="left"/>
    </w:pPr>
    <w:rPr>
      <w:rFonts w:asciiTheme="minorHAnsi" w:hAnsiTheme="minorHAnsi"/>
      <w:b/>
      <w:sz w:val="28"/>
      <w:szCs w:val="20"/>
    </w:rPr>
  </w:style>
  <w:style w:type="character" w:customStyle="1" w:styleId="TitelZchn">
    <w:name w:val="Titel Zchn"/>
    <w:basedOn w:val="Absatz-Standardschriftart"/>
    <w:link w:val="Titel"/>
    <w:rsid w:val="00C27ED4"/>
    <w:rPr>
      <w:rFonts w:asciiTheme="minorHAnsi" w:hAnsiTheme="minorHAnsi"/>
      <w:b/>
      <w:sz w:val="28"/>
    </w:rPr>
  </w:style>
  <w:style w:type="paragraph" w:styleId="Untertitel">
    <w:name w:val="Subtitle"/>
    <w:basedOn w:val="Titel"/>
    <w:link w:val="UntertitelZchn"/>
    <w:qFormat/>
    <w:rsid w:val="00D41A98"/>
    <w:rPr>
      <w:sz w:val="32"/>
      <w:szCs w:val="32"/>
    </w:rPr>
  </w:style>
  <w:style w:type="character" w:customStyle="1" w:styleId="UntertitelZchn">
    <w:name w:val="Untertitel Zchn"/>
    <w:basedOn w:val="Absatz-Standardschriftart"/>
    <w:link w:val="Untertitel"/>
    <w:rsid w:val="00D41A98"/>
    <w:rPr>
      <w:rFonts w:ascii="Trebuchet MS" w:hAnsi="Trebuchet MS"/>
      <w:b/>
      <w:sz w:val="32"/>
      <w:szCs w:val="32"/>
    </w:rPr>
  </w:style>
  <w:style w:type="paragraph" w:customStyle="1" w:styleId="berschrift">
    <w:name w:val="Überschrift"/>
    <w:basedOn w:val="berschrift1"/>
    <w:next w:val="Standard"/>
    <w:rsid w:val="00D41A98"/>
    <w:pPr>
      <w:numPr>
        <w:numId w:val="0"/>
      </w:numPr>
      <w:shd w:val="pct10" w:color="000000" w:fill="FFFFFF"/>
      <w:tabs>
        <w:tab w:val="clear" w:pos="425"/>
      </w:tabs>
      <w:spacing w:after="240" w:line="240" w:lineRule="auto"/>
      <w:ind w:right="0"/>
    </w:pPr>
    <w:rPr>
      <w:rFonts w:ascii="Calibri" w:hAnsi="Calibri"/>
      <w:spacing w:val="20"/>
      <w:kern w:val="0"/>
      <w:sz w:val="32"/>
      <w:szCs w:val="20"/>
    </w:rPr>
  </w:style>
  <w:style w:type="character" w:customStyle="1" w:styleId="FuzeileZchn">
    <w:name w:val="Fußzeile Zchn"/>
    <w:basedOn w:val="Absatz-Standardschriftart"/>
    <w:link w:val="Fuzeile"/>
    <w:rsid w:val="00D41A98"/>
    <w:rPr>
      <w:rFonts w:ascii="FrontPage" w:hAnsi="FrontPage"/>
      <w:szCs w:val="19"/>
    </w:rPr>
  </w:style>
  <w:style w:type="character" w:customStyle="1" w:styleId="HervorhebungEinrckung">
    <w:name w:val="Hervorhebung Einrückung"/>
    <w:rsid w:val="00D41A98"/>
    <w:rPr>
      <w:b/>
    </w:rPr>
  </w:style>
  <w:style w:type="character" w:customStyle="1" w:styleId="FunotentextZchn">
    <w:name w:val="Fußnotentext Zchn"/>
    <w:basedOn w:val="Absatz-Standardschriftart"/>
    <w:link w:val="Funotentext"/>
    <w:rsid w:val="00D41A98"/>
    <w:rPr>
      <w:rFonts w:ascii="Charter" w:hAnsi="Charter"/>
      <w:sz w:val="16"/>
    </w:rPr>
  </w:style>
  <w:style w:type="paragraph" w:customStyle="1" w:styleId="Organisation">
    <w:name w:val="Organisation"/>
    <w:basedOn w:val="Titel"/>
    <w:rsid w:val="00D41A98"/>
    <w:pPr>
      <w:jc w:val="right"/>
    </w:pPr>
    <w:rPr>
      <w:b w:val="0"/>
      <w:sz w:val="24"/>
      <w:szCs w:val="24"/>
    </w:rPr>
  </w:style>
  <w:style w:type="character" w:customStyle="1" w:styleId="HervorhebungFlietext">
    <w:name w:val="Hervorhebung Fließtext"/>
    <w:rsid w:val="00D41A98"/>
    <w:rPr>
      <w:i/>
      <w:iCs/>
    </w:rPr>
  </w:style>
  <w:style w:type="paragraph" w:customStyle="1" w:styleId="Bearbeiter">
    <w:name w:val="Bearbeiter"/>
    <w:basedOn w:val="Titel"/>
    <w:rsid w:val="00D41A98"/>
  </w:style>
  <w:style w:type="paragraph" w:customStyle="1" w:styleId="Betreuer">
    <w:name w:val="Betreuer"/>
    <w:basedOn w:val="Titel"/>
    <w:rsid w:val="00D41A98"/>
    <w:rPr>
      <w:sz w:val="24"/>
    </w:rPr>
  </w:style>
  <w:style w:type="paragraph" w:customStyle="1" w:styleId="Einrckung">
    <w:name w:val="Einrückung"/>
    <w:basedOn w:val="Standard"/>
    <w:link w:val="EinrckungChar"/>
    <w:rsid w:val="00D41A98"/>
    <w:pPr>
      <w:spacing w:after="60" w:line="240" w:lineRule="auto"/>
      <w:ind w:left="360"/>
    </w:pPr>
    <w:rPr>
      <w:szCs w:val="20"/>
    </w:rPr>
  </w:style>
  <w:style w:type="paragraph" w:customStyle="1" w:styleId="EinrckungAufzhlungszeichen">
    <w:name w:val="Einrückung Aufzählungszeichen"/>
    <w:basedOn w:val="Einrckung"/>
    <w:link w:val="EinrckungAufzhlungszeichenChar"/>
    <w:rsid w:val="00D41A98"/>
    <w:pPr>
      <w:numPr>
        <w:numId w:val="9"/>
      </w:numPr>
      <w:tabs>
        <w:tab w:val="clear" w:pos="360"/>
        <w:tab w:val="num" w:pos="720"/>
      </w:tabs>
      <w:ind w:left="720"/>
      <w:jc w:val="left"/>
    </w:pPr>
  </w:style>
  <w:style w:type="paragraph" w:customStyle="1" w:styleId="EinrckungNummeriert">
    <w:name w:val="Einrückung Nummeriert"/>
    <w:basedOn w:val="Einrckung"/>
    <w:link w:val="EinrckungNummeriertZchn"/>
    <w:rsid w:val="00D41A98"/>
    <w:pPr>
      <w:numPr>
        <w:numId w:val="8"/>
      </w:numPr>
      <w:jc w:val="left"/>
    </w:pPr>
  </w:style>
  <w:style w:type="paragraph" w:customStyle="1" w:styleId="Abbildung">
    <w:name w:val="Abbildung"/>
    <w:basedOn w:val="Standard"/>
    <w:next w:val="Beschriftung"/>
    <w:rsid w:val="00D41A98"/>
    <w:pPr>
      <w:keepNext/>
      <w:spacing w:after="60" w:line="240" w:lineRule="auto"/>
      <w:jc w:val="center"/>
    </w:pPr>
    <w:rPr>
      <w:noProof/>
      <w:szCs w:val="20"/>
    </w:rPr>
  </w:style>
  <w:style w:type="character" w:customStyle="1" w:styleId="LiteraturBandangabe">
    <w:name w:val="Literatur Bandangabe"/>
    <w:rsid w:val="00D41A98"/>
    <w:rPr>
      <w:i/>
    </w:rPr>
  </w:style>
  <w:style w:type="character" w:customStyle="1" w:styleId="HervorhebungProgrammfragment">
    <w:name w:val="Hervorhebung Programmfragment"/>
    <w:rsid w:val="00D41A98"/>
    <w:rPr>
      <w:rFonts w:ascii="Courier New" w:hAnsi="Courier New"/>
    </w:rPr>
  </w:style>
  <w:style w:type="character" w:customStyle="1" w:styleId="EinrckungChar">
    <w:name w:val="Einrückung Char"/>
    <w:link w:val="Einrckung"/>
    <w:rsid w:val="00D41A98"/>
    <w:rPr>
      <w:rFonts w:ascii="Garamond" w:hAnsi="Garamond"/>
      <w:sz w:val="24"/>
    </w:rPr>
  </w:style>
  <w:style w:type="character" w:customStyle="1" w:styleId="EinrckungAufzhlungszeichenChar">
    <w:name w:val="Einrückung Aufzählungszeichen Char"/>
    <w:basedOn w:val="EinrckungChar"/>
    <w:link w:val="EinrckungAufzhlungszeichen"/>
    <w:rsid w:val="00D41A98"/>
    <w:rPr>
      <w:rFonts w:ascii="Garamond" w:hAnsi="Garamond"/>
      <w:sz w:val="24"/>
    </w:rPr>
  </w:style>
  <w:style w:type="paragraph" w:customStyle="1" w:styleId="umbruchloseberschrift">
    <w:name w:val="umbruchlose Überschrift"/>
    <w:basedOn w:val="berschrift"/>
    <w:rsid w:val="00D41A98"/>
    <w:pPr>
      <w:pageBreakBefore w:val="0"/>
      <w:spacing w:before="240"/>
    </w:pPr>
  </w:style>
  <w:style w:type="paragraph" w:customStyle="1" w:styleId="Aufzhlung123">
    <w:name w:val="Aufzählung123"/>
    <w:basedOn w:val="EinrckungNummeriert"/>
    <w:link w:val="Aufzhlung123Zchn"/>
    <w:autoRedefine/>
    <w:qFormat/>
    <w:rsid w:val="00BA2A2E"/>
    <w:pPr>
      <w:numPr>
        <w:numId w:val="12"/>
      </w:numPr>
      <w:spacing w:line="300" w:lineRule="exact"/>
      <w:ind w:left="782" w:hanging="357"/>
      <w:jc w:val="both"/>
    </w:pPr>
  </w:style>
  <w:style w:type="paragraph" w:customStyle="1" w:styleId="Aufzhlung">
    <w:name w:val="Aufzählung"/>
    <w:basedOn w:val="EinrckungAufzhlungszeichen"/>
    <w:link w:val="AufzhlungZchn"/>
    <w:qFormat/>
    <w:rsid w:val="00C34D65"/>
    <w:pPr>
      <w:spacing w:line="300" w:lineRule="exact"/>
      <w:ind w:left="714" w:hanging="357"/>
      <w:jc w:val="both"/>
    </w:pPr>
    <w:rPr>
      <w:szCs w:val="22"/>
    </w:rPr>
  </w:style>
  <w:style w:type="character" w:customStyle="1" w:styleId="EinrckungNummeriertZchn">
    <w:name w:val="Einrückung Nummeriert Zchn"/>
    <w:basedOn w:val="EinrckungChar"/>
    <w:link w:val="EinrckungNummeriert"/>
    <w:rsid w:val="00EF6B96"/>
    <w:rPr>
      <w:rFonts w:ascii="Garamond" w:hAnsi="Garamond"/>
      <w:sz w:val="24"/>
    </w:rPr>
  </w:style>
  <w:style w:type="character" w:customStyle="1" w:styleId="Aufzhlung123Zchn">
    <w:name w:val="Aufzählung123 Zchn"/>
    <w:basedOn w:val="EinrckungNummeriertZchn"/>
    <w:link w:val="Aufzhlung123"/>
    <w:rsid w:val="00BA2A2E"/>
    <w:rPr>
      <w:rFonts w:ascii="Garamond" w:hAnsi="Garamond"/>
      <w:sz w:val="24"/>
    </w:rPr>
  </w:style>
  <w:style w:type="character" w:customStyle="1" w:styleId="AufzhlungZchn">
    <w:name w:val="Aufzählung Zchn"/>
    <w:basedOn w:val="EinrckungAufzhlungszeichenChar"/>
    <w:link w:val="Aufzhlung"/>
    <w:rsid w:val="00C34D65"/>
    <w:rPr>
      <w:rFonts w:ascii="Garamond" w:hAnsi="Garamond"/>
      <w:sz w:val="24"/>
      <w:szCs w:val="22"/>
    </w:rPr>
  </w:style>
  <w:style w:type="paragraph" w:styleId="KeinLeerraum">
    <w:name w:val="No Spacing"/>
    <w:link w:val="KeinLeerraumZchn"/>
    <w:uiPriority w:val="1"/>
    <w:qFormat/>
    <w:rsid w:val="00B80C25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80C25"/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7A5C49"/>
    <w:pPr>
      <w:autoSpaceDE w:val="0"/>
      <w:autoSpaceDN w:val="0"/>
      <w:adjustRightInd w:val="0"/>
    </w:pPr>
    <w:rPr>
      <w:rFonts w:ascii="OPDMDK+LucidaGrande" w:hAnsi="OPDMDK+LucidaGrande" w:cs="OPDMDK+LucidaGran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tiff"/><Relationship Id="rId12" Type="http://schemas.openxmlformats.org/officeDocument/2006/relationships/image" Target="media/image5.tiff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ium\Semester%2011\Master%20Thesis\Kapitel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43F8A-2133-3147-A532-4ED8AFAFD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D:\Studium\Semester 11\Master Thesis\Kapitelvorlage.dotx</Template>
  <TotalTime>0</TotalTime>
  <Pages>15</Pages>
  <Words>1319</Words>
  <Characters>8314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Usability and Security Aspects of Combined Authentication Mechanisms</vt:lpstr>
    </vt:vector>
  </TitlesOfParts>
  <Company/>
  <LinksUpToDate>false</LinksUpToDate>
  <CharactersWithSpaces>9614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and Security Aspects of Combined Authentication Mechanisms</dc:title>
  <dc:creator>Florian Volk</dc:creator>
  <cp:lastModifiedBy>Tom Mack</cp:lastModifiedBy>
  <cp:revision>30</cp:revision>
  <cp:lastPrinted>2012-03-15T08:55:00Z</cp:lastPrinted>
  <dcterms:created xsi:type="dcterms:W3CDTF">2016-08-24T20:07:00Z</dcterms:created>
  <dcterms:modified xsi:type="dcterms:W3CDTF">2016-09-05T08:44:00Z</dcterms:modified>
</cp:coreProperties>
</file>